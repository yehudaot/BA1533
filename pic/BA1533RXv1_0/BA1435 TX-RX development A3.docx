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E9C" w:rsidRPr="006222FC" w:rsidRDefault="00B70E9C" w:rsidP="00A116D9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/>
          <w:sz w:val="24"/>
          <w:szCs w:val="24"/>
          <w:rtl/>
        </w:rPr>
        <w:tab/>
      </w:r>
      <w:r w:rsidRPr="006222FC">
        <w:rPr>
          <w:rFonts w:cs="David"/>
          <w:sz w:val="24"/>
          <w:szCs w:val="24"/>
          <w:rtl/>
        </w:rPr>
        <w:tab/>
      </w:r>
      <w:r w:rsidRPr="006222FC">
        <w:rPr>
          <w:rFonts w:cs="David"/>
          <w:sz w:val="24"/>
          <w:szCs w:val="24"/>
          <w:rtl/>
        </w:rPr>
        <w:tab/>
      </w:r>
      <w:r w:rsidRPr="006222FC">
        <w:rPr>
          <w:rFonts w:cs="David"/>
          <w:sz w:val="24"/>
          <w:szCs w:val="24"/>
          <w:rtl/>
        </w:rPr>
        <w:tab/>
      </w:r>
      <w:r w:rsidRPr="006222FC">
        <w:rPr>
          <w:rFonts w:cs="David"/>
          <w:sz w:val="24"/>
          <w:szCs w:val="24"/>
          <w:rtl/>
        </w:rPr>
        <w:tab/>
      </w:r>
      <w:r w:rsidRPr="006222FC">
        <w:rPr>
          <w:rFonts w:cs="David"/>
          <w:sz w:val="24"/>
          <w:szCs w:val="24"/>
          <w:rtl/>
        </w:rPr>
        <w:tab/>
      </w:r>
      <w:r w:rsidRPr="006222FC">
        <w:rPr>
          <w:rFonts w:cs="David"/>
          <w:sz w:val="24"/>
          <w:szCs w:val="24"/>
          <w:rtl/>
        </w:rPr>
        <w:tab/>
      </w:r>
      <w:r w:rsidRPr="006222FC">
        <w:rPr>
          <w:rFonts w:cs="David"/>
          <w:sz w:val="24"/>
          <w:szCs w:val="24"/>
          <w:rtl/>
        </w:rPr>
        <w:tab/>
      </w:r>
      <w:r w:rsidRPr="006222FC">
        <w:rPr>
          <w:rFonts w:cs="David"/>
          <w:sz w:val="24"/>
          <w:szCs w:val="24"/>
          <w:rtl/>
        </w:rPr>
        <w:tab/>
      </w:r>
      <w:r w:rsidRPr="006222FC">
        <w:rPr>
          <w:rFonts w:cs="David"/>
          <w:sz w:val="24"/>
          <w:szCs w:val="24"/>
          <w:rtl/>
        </w:rPr>
        <w:tab/>
      </w:r>
    </w:p>
    <w:p w:rsidR="00B70E9C" w:rsidRPr="006222FC" w:rsidRDefault="00B70E9C" w:rsidP="00012C34">
      <w:pPr>
        <w:pStyle w:val="Header"/>
        <w:tabs>
          <w:tab w:val="clear" w:pos="4153"/>
          <w:tab w:val="clear" w:pos="8306"/>
        </w:tabs>
        <w:ind w:left="6480" w:firstLine="720"/>
        <w:rPr>
          <w:rFonts w:cs="David"/>
          <w:sz w:val="24"/>
          <w:szCs w:val="24"/>
          <w:rtl/>
        </w:rPr>
      </w:pPr>
      <w:r w:rsidRPr="006222FC">
        <w:rPr>
          <w:rFonts w:cs="David"/>
          <w:sz w:val="24"/>
          <w:szCs w:val="24"/>
          <w:rtl/>
        </w:rPr>
        <w:t>נשר, 15.5.2012</w:t>
      </w:r>
    </w:p>
    <w:p w:rsidR="00B70E9C" w:rsidRPr="006222FC" w:rsidRDefault="00B70E9C" w:rsidP="00A116D9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/>
          <w:sz w:val="24"/>
          <w:szCs w:val="24"/>
          <w:rtl/>
        </w:rPr>
        <w:tab/>
      </w:r>
      <w:r w:rsidRPr="006222FC">
        <w:rPr>
          <w:rFonts w:cs="David"/>
          <w:sz w:val="24"/>
          <w:szCs w:val="24"/>
          <w:rtl/>
        </w:rPr>
        <w:tab/>
      </w:r>
      <w:r w:rsidRPr="006222FC">
        <w:rPr>
          <w:rFonts w:cs="David"/>
          <w:sz w:val="24"/>
          <w:szCs w:val="24"/>
          <w:rtl/>
        </w:rPr>
        <w:tab/>
      </w:r>
      <w:r w:rsidRPr="006222FC">
        <w:rPr>
          <w:rFonts w:cs="David"/>
          <w:sz w:val="24"/>
          <w:szCs w:val="24"/>
          <w:rtl/>
        </w:rPr>
        <w:tab/>
      </w:r>
      <w:r w:rsidRPr="006222FC">
        <w:rPr>
          <w:rFonts w:cs="David"/>
          <w:sz w:val="24"/>
          <w:szCs w:val="24"/>
          <w:rtl/>
        </w:rPr>
        <w:tab/>
      </w:r>
      <w:r w:rsidRPr="006222FC">
        <w:rPr>
          <w:rFonts w:cs="David"/>
          <w:sz w:val="24"/>
          <w:szCs w:val="24"/>
          <w:rtl/>
        </w:rPr>
        <w:tab/>
      </w:r>
      <w:r w:rsidRPr="006222FC">
        <w:rPr>
          <w:rFonts w:cs="David"/>
          <w:sz w:val="24"/>
          <w:szCs w:val="24"/>
          <w:rtl/>
        </w:rPr>
        <w:tab/>
      </w:r>
      <w:r w:rsidRPr="006222FC">
        <w:rPr>
          <w:rFonts w:cs="David"/>
          <w:sz w:val="24"/>
          <w:szCs w:val="24"/>
          <w:rtl/>
        </w:rPr>
        <w:tab/>
      </w:r>
      <w:r w:rsidRPr="006222FC">
        <w:rPr>
          <w:rFonts w:cs="David"/>
          <w:sz w:val="24"/>
          <w:szCs w:val="24"/>
          <w:rtl/>
        </w:rPr>
        <w:tab/>
      </w:r>
      <w:r w:rsidRPr="006222FC">
        <w:rPr>
          <w:rFonts w:cs="David"/>
          <w:sz w:val="24"/>
          <w:szCs w:val="24"/>
          <w:rtl/>
        </w:rPr>
        <w:tab/>
        <w:t>פרויקט: 1435</w:t>
      </w:r>
      <w:r w:rsidRPr="006222FC">
        <w:rPr>
          <w:rFonts w:cs="David"/>
          <w:sz w:val="24"/>
          <w:szCs w:val="24"/>
          <w:rtl/>
        </w:rPr>
        <w:tab/>
      </w:r>
    </w:p>
    <w:p w:rsidR="00B70E9C" w:rsidRPr="006222FC" w:rsidRDefault="00B70E9C" w:rsidP="00096D75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/>
          <w:sz w:val="24"/>
          <w:szCs w:val="24"/>
          <w:rtl/>
        </w:rPr>
        <w:tab/>
      </w:r>
      <w:r w:rsidRPr="006222FC">
        <w:rPr>
          <w:rFonts w:cs="David"/>
          <w:sz w:val="24"/>
          <w:szCs w:val="24"/>
          <w:rtl/>
        </w:rPr>
        <w:tab/>
      </w:r>
      <w:r w:rsidRPr="006222FC">
        <w:rPr>
          <w:rFonts w:cs="David"/>
          <w:sz w:val="24"/>
          <w:szCs w:val="24"/>
          <w:rtl/>
        </w:rPr>
        <w:tab/>
      </w:r>
      <w:r w:rsidRPr="006222FC">
        <w:rPr>
          <w:rFonts w:cs="David"/>
          <w:sz w:val="24"/>
          <w:szCs w:val="24"/>
          <w:rtl/>
        </w:rPr>
        <w:tab/>
      </w:r>
      <w:r w:rsidRPr="006222FC">
        <w:rPr>
          <w:rFonts w:cs="David"/>
          <w:sz w:val="24"/>
          <w:szCs w:val="24"/>
          <w:rtl/>
        </w:rPr>
        <w:tab/>
      </w:r>
      <w:r w:rsidRPr="006222FC">
        <w:rPr>
          <w:rFonts w:cs="David"/>
          <w:sz w:val="24"/>
          <w:szCs w:val="24"/>
          <w:rtl/>
        </w:rPr>
        <w:tab/>
      </w:r>
      <w:r w:rsidRPr="006222FC">
        <w:rPr>
          <w:rFonts w:cs="David"/>
          <w:sz w:val="24"/>
          <w:szCs w:val="24"/>
          <w:rtl/>
        </w:rPr>
        <w:tab/>
      </w:r>
      <w:r w:rsidRPr="006222FC">
        <w:rPr>
          <w:rFonts w:cs="David"/>
          <w:sz w:val="24"/>
          <w:szCs w:val="24"/>
          <w:rtl/>
        </w:rPr>
        <w:tab/>
      </w:r>
      <w:r w:rsidRPr="006222FC">
        <w:rPr>
          <w:rFonts w:cs="David"/>
          <w:sz w:val="24"/>
          <w:szCs w:val="24"/>
          <w:rtl/>
        </w:rPr>
        <w:tab/>
      </w:r>
      <w:r w:rsidRPr="006222FC">
        <w:rPr>
          <w:rFonts w:cs="David"/>
          <w:sz w:val="24"/>
          <w:szCs w:val="24"/>
          <w:rtl/>
        </w:rPr>
        <w:tab/>
        <w:t xml:space="preserve">גרסה: </w:t>
      </w:r>
      <w:r w:rsidRPr="006222FC">
        <w:rPr>
          <w:rFonts w:cs="David"/>
          <w:sz w:val="24"/>
          <w:szCs w:val="24"/>
        </w:rPr>
        <w:t>A3</w:t>
      </w:r>
      <w:r w:rsidRPr="006222FC">
        <w:rPr>
          <w:rFonts w:cs="David"/>
          <w:sz w:val="24"/>
          <w:szCs w:val="24"/>
          <w:rtl/>
        </w:rPr>
        <w:tab/>
      </w:r>
      <w:r w:rsidRPr="006222FC">
        <w:rPr>
          <w:rFonts w:cs="David"/>
          <w:sz w:val="24"/>
          <w:szCs w:val="24"/>
          <w:rtl/>
        </w:rPr>
        <w:tab/>
      </w:r>
      <w:r w:rsidRPr="006222FC">
        <w:rPr>
          <w:rFonts w:cs="David"/>
          <w:sz w:val="24"/>
          <w:szCs w:val="24"/>
          <w:rtl/>
        </w:rPr>
        <w:tab/>
      </w:r>
    </w:p>
    <w:p w:rsidR="00B70E9C" w:rsidRPr="006222FC" w:rsidRDefault="00B70E9C" w:rsidP="00A116D9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B70E9C" w:rsidRPr="006222FC" w:rsidRDefault="00B70E9C" w:rsidP="00A116D9">
      <w:pPr>
        <w:pStyle w:val="Header"/>
        <w:tabs>
          <w:tab w:val="clear" w:pos="4153"/>
          <w:tab w:val="clear" w:pos="8306"/>
        </w:tabs>
        <w:jc w:val="center"/>
        <w:rPr>
          <w:rFonts w:cs="David"/>
          <w:b/>
          <w:bCs/>
          <w:sz w:val="24"/>
          <w:szCs w:val="24"/>
          <w:u w:val="single"/>
          <w:rtl/>
        </w:rPr>
      </w:pPr>
    </w:p>
    <w:p w:rsidR="00B70E9C" w:rsidRPr="006222FC" w:rsidRDefault="00B70E9C" w:rsidP="00A116D9">
      <w:pPr>
        <w:pStyle w:val="Header"/>
        <w:tabs>
          <w:tab w:val="clear" w:pos="4153"/>
          <w:tab w:val="clear" w:pos="8306"/>
        </w:tabs>
        <w:jc w:val="center"/>
        <w:rPr>
          <w:rFonts w:cs="David"/>
          <w:b/>
          <w:bCs/>
          <w:sz w:val="24"/>
          <w:szCs w:val="24"/>
          <w:u w:val="single"/>
          <w:rtl/>
        </w:rPr>
      </w:pPr>
      <w:r w:rsidRPr="006222FC">
        <w:rPr>
          <w:rFonts w:cs="David"/>
          <w:b/>
          <w:bCs/>
          <w:sz w:val="24"/>
          <w:szCs w:val="24"/>
          <w:u w:val="single"/>
          <w:rtl/>
        </w:rPr>
        <w:t>הנדון : פרוטוקול התקשורת מול יחידת משדר מקלט</w:t>
      </w:r>
    </w:p>
    <w:p w:rsidR="00B70E9C" w:rsidRPr="006222FC" w:rsidRDefault="00B70E9C" w:rsidP="00A116D9">
      <w:pPr>
        <w:pStyle w:val="Header"/>
        <w:tabs>
          <w:tab w:val="clear" w:pos="4153"/>
          <w:tab w:val="clear" w:pos="8306"/>
        </w:tabs>
        <w:jc w:val="center"/>
        <w:rPr>
          <w:rFonts w:cs="David"/>
          <w:b/>
          <w:bCs/>
          <w:sz w:val="24"/>
          <w:szCs w:val="24"/>
          <w:u w:val="single"/>
          <w:rtl/>
        </w:rPr>
      </w:pPr>
    </w:p>
    <w:p w:rsidR="00B70E9C" w:rsidRPr="006222FC" w:rsidRDefault="00B70E9C" w:rsidP="00A116D9">
      <w:pPr>
        <w:pStyle w:val="Header"/>
        <w:tabs>
          <w:tab w:val="clear" w:pos="4153"/>
          <w:tab w:val="clear" w:pos="8306"/>
        </w:tabs>
        <w:jc w:val="center"/>
        <w:rPr>
          <w:rFonts w:cs="David"/>
          <w:b/>
          <w:bCs/>
          <w:sz w:val="24"/>
          <w:szCs w:val="24"/>
          <w:u w:val="single"/>
          <w:rtl/>
        </w:rPr>
      </w:pPr>
    </w:p>
    <w:p w:rsidR="00B70E9C" w:rsidRPr="006222FC" w:rsidRDefault="00B70E9C" w:rsidP="00401FD8">
      <w:pPr>
        <w:pStyle w:val="Header"/>
        <w:tabs>
          <w:tab w:val="clear" w:pos="4153"/>
          <w:tab w:val="clear" w:pos="8306"/>
        </w:tabs>
        <w:rPr>
          <w:rFonts w:cs="David"/>
          <w:b/>
          <w:bCs/>
          <w:sz w:val="24"/>
          <w:szCs w:val="24"/>
          <w:u w:val="single"/>
          <w:rtl/>
        </w:rPr>
      </w:pPr>
      <w:r w:rsidRPr="006222FC">
        <w:rPr>
          <w:rFonts w:cs="David"/>
          <w:b/>
          <w:bCs/>
          <w:sz w:val="24"/>
          <w:szCs w:val="24"/>
          <w:u w:val="single"/>
          <w:rtl/>
        </w:rPr>
        <w:t>כללי:</w:t>
      </w:r>
    </w:p>
    <w:p w:rsidR="00B70E9C" w:rsidRPr="006222FC" w:rsidRDefault="00B70E9C" w:rsidP="00401FD8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B70E9C" w:rsidRPr="006222FC" w:rsidRDefault="00B70E9C" w:rsidP="00401FD8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/>
          <w:sz w:val="24"/>
          <w:szCs w:val="24"/>
          <w:rtl/>
        </w:rPr>
        <w:t xml:space="preserve">מסמך זה מתאר את צורת העבודה מול יחידות ה </w:t>
      </w:r>
      <w:r w:rsidRPr="006222FC">
        <w:rPr>
          <w:rFonts w:cs="David"/>
          <w:sz w:val="24"/>
          <w:szCs w:val="24"/>
        </w:rPr>
        <w:t xml:space="preserve">BA-CB-RX18-SYS </w:t>
      </w:r>
      <w:r w:rsidRPr="006222FC">
        <w:rPr>
          <w:rFonts w:cs="David"/>
          <w:sz w:val="24"/>
          <w:szCs w:val="24"/>
          <w:rtl/>
        </w:rPr>
        <w:t xml:space="preserve"> ו - </w:t>
      </w:r>
      <w:r w:rsidRPr="006222FC">
        <w:rPr>
          <w:rFonts w:cs="David"/>
          <w:sz w:val="24"/>
          <w:szCs w:val="24"/>
        </w:rPr>
        <w:t>BA-CB-TX5-SYS</w:t>
      </w:r>
    </w:p>
    <w:p w:rsidR="00B70E9C" w:rsidRPr="006222FC" w:rsidRDefault="00B70E9C" w:rsidP="00401FD8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/>
          <w:sz w:val="24"/>
          <w:szCs w:val="24"/>
          <w:rtl/>
        </w:rPr>
        <w:t xml:space="preserve">.היחידות מורכבות מיחדיות שידור וקליטה ומעבירות מידע של טלמטריה על גבי ערוץ </w:t>
      </w:r>
      <w:r w:rsidRPr="006222FC">
        <w:rPr>
          <w:rFonts w:cs="David"/>
          <w:sz w:val="24"/>
          <w:szCs w:val="24"/>
        </w:rPr>
        <w:t>FM</w:t>
      </w:r>
      <w:r w:rsidRPr="006222FC">
        <w:rPr>
          <w:rFonts w:cs="David"/>
          <w:sz w:val="24"/>
          <w:szCs w:val="24"/>
          <w:rtl/>
        </w:rPr>
        <w:t xml:space="preserve"> בתדרי ה</w:t>
      </w:r>
      <w:r w:rsidRPr="006222FC">
        <w:rPr>
          <w:rFonts w:cs="David"/>
          <w:sz w:val="24"/>
          <w:szCs w:val="24"/>
        </w:rPr>
        <w:t>CBAND</w:t>
      </w:r>
      <w:r w:rsidRPr="006222FC">
        <w:rPr>
          <w:rFonts w:cs="David"/>
          <w:sz w:val="24"/>
          <w:szCs w:val="24"/>
          <w:rtl/>
        </w:rPr>
        <w:t xml:space="preserve"> . השליטה על היחידות מבוססת על פרוטוקול פשוט שמבוסס על עבודה עם </w:t>
      </w:r>
      <w:r w:rsidRPr="006222FC">
        <w:rPr>
          <w:rFonts w:cs="David"/>
          <w:sz w:val="24"/>
          <w:szCs w:val="24"/>
        </w:rPr>
        <w:t>HYPERTERMINAL</w:t>
      </w:r>
      <w:r w:rsidRPr="006222FC">
        <w:rPr>
          <w:rFonts w:cs="David"/>
          <w:sz w:val="24"/>
          <w:szCs w:val="24"/>
          <w:rtl/>
        </w:rPr>
        <w:t xml:space="preserve"> ומאפשר עבודה קלה גם במעבדה . </w:t>
      </w:r>
    </w:p>
    <w:p w:rsidR="00B70E9C" w:rsidRPr="006222FC" w:rsidRDefault="00B70E9C" w:rsidP="00401FD8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B70E9C" w:rsidRPr="006222FC" w:rsidRDefault="00B70E9C" w:rsidP="00401FD8">
      <w:pPr>
        <w:pStyle w:val="Header"/>
        <w:tabs>
          <w:tab w:val="clear" w:pos="4153"/>
          <w:tab w:val="clear" w:pos="8306"/>
        </w:tabs>
        <w:rPr>
          <w:rFonts w:cs="David"/>
          <w:b/>
          <w:bCs/>
          <w:sz w:val="24"/>
          <w:szCs w:val="24"/>
          <w:u w:val="single"/>
          <w:rtl/>
        </w:rPr>
      </w:pPr>
      <w:r w:rsidRPr="006222FC">
        <w:rPr>
          <w:rFonts w:cs="David"/>
          <w:sz w:val="24"/>
          <w:szCs w:val="24"/>
          <w:rtl/>
        </w:rPr>
        <w:t>ח</w:t>
      </w:r>
      <w:r w:rsidRPr="006222FC">
        <w:rPr>
          <w:rFonts w:cs="David"/>
          <w:b/>
          <w:bCs/>
          <w:sz w:val="24"/>
          <w:szCs w:val="24"/>
          <w:u w:val="single"/>
          <w:rtl/>
        </w:rPr>
        <w:t xml:space="preserve">ומרה: </w:t>
      </w:r>
    </w:p>
    <w:p w:rsidR="00B70E9C" w:rsidRPr="006222FC" w:rsidRDefault="00B70E9C" w:rsidP="00401FD8">
      <w:pPr>
        <w:pStyle w:val="Header"/>
        <w:tabs>
          <w:tab w:val="clear" w:pos="4153"/>
          <w:tab w:val="clear" w:pos="8306"/>
        </w:tabs>
        <w:rPr>
          <w:rFonts w:cs="David"/>
          <w:b/>
          <w:bCs/>
          <w:sz w:val="24"/>
          <w:szCs w:val="24"/>
          <w:u w:val="single"/>
          <w:rtl/>
        </w:rPr>
      </w:pPr>
    </w:p>
    <w:p w:rsidR="00B70E9C" w:rsidRPr="006222FC" w:rsidRDefault="00B70E9C" w:rsidP="00401FD8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/>
          <w:sz w:val="24"/>
          <w:szCs w:val="24"/>
          <w:rtl/>
        </w:rPr>
        <w:t xml:space="preserve">הפיקוד עובד על קווי </w:t>
      </w:r>
      <w:r w:rsidRPr="006222FC">
        <w:rPr>
          <w:rFonts w:cs="David"/>
          <w:sz w:val="24"/>
          <w:szCs w:val="24"/>
        </w:rPr>
        <w:t>RS422</w:t>
      </w:r>
    </w:p>
    <w:p w:rsidR="00B70E9C" w:rsidRPr="006222FC" w:rsidRDefault="00B70E9C" w:rsidP="00401FD8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/>
          <w:sz w:val="24"/>
          <w:szCs w:val="24"/>
          <w:rtl/>
        </w:rPr>
        <w:t xml:space="preserve">קצב : </w:t>
      </w:r>
      <w:r w:rsidRPr="006222FC">
        <w:rPr>
          <w:rFonts w:cs="David"/>
          <w:sz w:val="24"/>
          <w:szCs w:val="24"/>
        </w:rPr>
        <w:t>38.4KB,1,8,1</w:t>
      </w:r>
      <w:r w:rsidRPr="006222FC">
        <w:rPr>
          <w:rFonts w:cs="David"/>
          <w:sz w:val="24"/>
          <w:szCs w:val="24"/>
          <w:rtl/>
        </w:rPr>
        <w:t xml:space="preserve"> </w:t>
      </w:r>
    </w:p>
    <w:p w:rsidR="00B70E9C" w:rsidRPr="006222FC" w:rsidRDefault="00B70E9C" w:rsidP="00401FD8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/>
          <w:sz w:val="24"/>
          <w:szCs w:val="24"/>
          <w:rtl/>
        </w:rPr>
        <w:t xml:space="preserve">מחבר: </w:t>
      </w:r>
      <w:r w:rsidRPr="006222FC">
        <w:rPr>
          <w:rFonts w:cs="David"/>
          <w:sz w:val="24"/>
          <w:szCs w:val="24"/>
        </w:rPr>
        <w:t>D38999/24WB35PN</w:t>
      </w:r>
    </w:p>
    <w:p w:rsidR="00B70E9C" w:rsidRPr="006222FC" w:rsidRDefault="00B70E9C" w:rsidP="00401FD8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/>
          <w:sz w:val="24"/>
          <w:szCs w:val="24"/>
          <w:rtl/>
        </w:rPr>
        <w:t>חיבוריות :</w:t>
      </w:r>
    </w:p>
    <w:p w:rsidR="00B70E9C" w:rsidRPr="006222FC" w:rsidRDefault="00B70E9C" w:rsidP="00401FD8">
      <w:pPr>
        <w:pStyle w:val="Header"/>
        <w:tabs>
          <w:tab w:val="clear" w:pos="4153"/>
          <w:tab w:val="clear" w:pos="8306"/>
        </w:tabs>
        <w:rPr>
          <w:rFonts w:cs="David"/>
          <w:color w:val="000000"/>
          <w:sz w:val="24"/>
          <w:szCs w:val="24"/>
          <w:rtl/>
        </w:rPr>
      </w:pPr>
      <w:r w:rsidRPr="006222FC">
        <w:rPr>
          <w:rFonts w:cs="David"/>
          <w:sz w:val="24"/>
          <w:szCs w:val="24"/>
          <w:rtl/>
        </w:rPr>
        <w:t>מקלט</w:t>
      </w:r>
      <w:r w:rsidRPr="006222FC">
        <w:rPr>
          <w:rFonts w:cs="David"/>
          <w:color w:val="000000"/>
          <w:sz w:val="24"/>
          <w:szCs w:val="24"/>
          <w:rtl/>
        </w:rPr>
        <w:t>:</w:t>
      </w:r>
    </w:p>
    <w:p w:rsidR="00B70E9C" w:rsidRPr="006222FC" w:rsidRDefault="00B70E9C" w:rsidP="00401FD8">
      <w:pPr>
        <w:pStyle w:val="Header"/>
        <w:numPr>
          <w:ilvl w:val="0"/>
          <w:numId w:val="18"/>
        </w:numPr>
        <w:tabs>
          <w:tab w:val="clear" w:pos="4153"/>
          <w:tab w:val="clear" w:pos="8306"/>
          <w:tab w:val="left" w:pos="1710"/>
        </w:tabs>
        <w:bidi w:val="0"/>
        <w:spacing w:line="360" w:lineRule="auto"/>
        <w:rPr>
          <w:rFonts w:cs="David"/>
          <w:color w:val="000000"/>
          <w:sz w:val="24"/>
          <w:szCs w:val="24"/>
        </w:rPr>
      </w:pPr>
      <w:r w:rsidRPr="006222FC">
        <w:rPr>
          <w:rFonts w:cs="David"/>
          <w:color w:val="000000"/>
          <w:sz w:val="24"/>
          <w:szCs w:val="24"/>
        </w:rPr>
        <w:t>Mod out RS422 (+)</w:t>
      </w:r>
    </w:p>
    <w:p w:rsidR="00B70E9C" w:rsidRPr="006222FC" w:rsidRDefault="00B70E9C" w:rsidP="00401FD8">
      <w:pPr>
        <w:pStyle w:val="Header"/>
        <w:numPr>
          <w:ilvl w:val="0"/>
          <w:numId w:val="18"/>
        </w:numPr>
        <w:tabs>
          <w:tab w:val="clear" w:pos="4153"/>
          <w:tab w:val="clear" w:pos="8306"/>
          <w:tab w:val="left" w:pos="1710"/>
        </w:tabs>
        <w:bidi w:val="0"/>
        <w:spacing w:line="360" w:lineRule="auto"/>
        <w:rPr>
          <w:rFonts w:cs="David"/>
          <w:color w:val="000000"/>
          <w:sz w:val="24"/>
          <w:szCs w:val="24"/>
        </w:rPr>
      </w:pPr>
      <w:r w:rsidRPr="006222FC">
        <w:rPr>
          <w:rFonts w:cs="David"/>
          <w:color w:val="000000"/>
          <w:sz w:val="24"/>
          <w:szCs w:val="24"/>
        </w:rPr>
        <w:t xml:space="preserve">Mod out RS422 ( -) </w:t>
      </w:r>
    </w:p>
    <w:p w:rsidR="00B70E9C" w:rsidRPr="006222FC" w:rsidRDefault="00B70E9C" w:rsidP="00401FD8">
      <w:pPr>
        <w:pStyle w:val="Header"/>
        <w:numPr>
          <w:ilvl w:val="0"/>
          <w:numId w:val="18"/>
        </w:numPr>
        <w:tabs>
          <w:tab w:val="clear" w:pos="4153"/>
          <w:tab w:val="clear" w:pos="8306"/>
          <w:tab w:val="left" w:pos="1710"/>
        </w:tabs>
        <w:bidi w:val="0"/>
        <w:spacing w:line="360" w:lineRule="auto"/>
        <w:rPr>
          <w:rFonts w:cs="David"/>
          <w:color w:val="000000"/>
          <w:sz w:val="24"/>
          <w:szCs w:val="24"/>
        </w:rPr>
      </w:pPr>
      <w:r w:rsidRPr="006222FC">
        <w:rPr>
          <w:rFonts w:cs="David"/>
          <w:color w:val="000000"/>
          <w:sz w:val="24"/>
          <w:szCs w:val="24"/>
        </w:rPr>
        <w:t>Supply returned/ GND</w:t>
      </w:r>
    </w:p>
    <w:p w:rsidR="00B70E9C" w:rsidRPr="006222FC" w:rsidRDefault="00B70E9C" w:rsidP="00401FD8">
      <w:pPr>
        <w:pStyle w:val="Header"/>
        <w:numPr>
          <w:ilvl w:val="0"/>
          <w:numId w:val="18"/>
        </w:numPr>
        <w:tabs>
          <w:tab w:val="clear" w:pos="4153"/>
          <w:tab w:val="clear" w:pos="8306"/>
          <w:tab w:val="left" w:pos="1710"/>
        </w:tabs>
        <w:bidi w:val="0"/>
        <w:spacing w:line="360" w:lineRule="auto"/>
        <w:rPr>
          <w:rFonts w:cs="David"/>
          <w:color w:val="000000"/>
          <w:sz w:val="24"/>
          <w:szCs w:val="24"/>
        </w:rPr>
      </w:pPr>
      <w:r w:rsidRPr="006222FC">
        <w:rPr>
          <w:rFonts w:cs="David"/>
          <w:color w:val="000000"/>
          <w:sz w:val="24"/>
          <w:szCs w:val="24"/>
        </w:rPr>
        <w:t>Supply voltage</w:t>
      </w:r>
    </w:p>
    <w:p w:rsidR="00B70E9C" w:rsidRPr="006222FC" w:rsidRDefault="00B70E9C" w:rsidP="00401FD8">
      <w:pPr>
        <w:pStyle w:val="Header"/>
        <w:numPr>
          <w:ilvl w:val="0"/>
          <w:numId w:val="18"/>
        </w:numPr>
        <w:tabs>
          <w:tab w:val="clear" w:pos="4153"/>
          <w:tab w:val="clear" w:pos="8306"/>
          <w:tab w:val="left" w:pos="1710"/>
        </w:tabs>
        <w:bidi w:val="0"/>
        <w:spacing w:line="360" w:lineRule="auto"/>
        <w:rPr>
          <w:rFonts w:cs="David"/>
          <w:color w:val="000000"/>
          <w:sz w:val="24"/>
          <w:szCs w:val="24"/>
        </w:rPr>
      </w:pPr>
      <w:r w:rsidRPr="006222FC">
        <w:rPr>
          <w:rFonts w:cs="David"/>
          <w:color w:val="000000"/>
          <w:sz w:val="24"/>
          <w:szCs w:val="24"/>
        </w:rPr>
        <w:t>Control In RS422 (+)</w:t>
      </w:r>
    </w:p>
    <w:p w:rsidR="00B70E9C" w:rsidRPr="006222FC" w:rsidRDefault="00B70E9C" w:rsidP="00401FD8">
      <w:pPr>
        <w:pStyle w:val="Header"/>
        <w:numPr>
          <w:ilvl w:val="0"/>
          <w:numId w:val="18"/>
        </w:numPr>
        <w:tabs>
          <w:tab w:val="clear" w:pos="4153"/>
          <w:tab w:val="clear" w:pos="8306"/>
          <w:tab w:val="left" w:pos="1710"/>
        </w:tabs>
        <w:bidi w:val="0"/>
        <w:spacing w:line="360" w:lineRule="auto"/>
        <w:rPr>
          <w:rFonts w:cs="David"/>
          <w:color w:val="000000"/>
          <w:sz w:val="24"/>
          <w:szCs w:val="24"/>
        </w:rPr>
      </w:pPr>
      <w:r w:rsidRPr="006222FC">
        <w:rPr>
          <w:rFonts w:cs="David"/>
          <w:color w:val="000000"/>
          <w:sz w:val="24"/>
          <w:szCs w:val="24"/>
        </w:rPr>
        <w:t>Control In RS422 (-)</w:t>
      </w:r>
    </w:p>
    <w:p w:rsidR="00B70E9C" w:rsidRPr="006222FC" w:rsidRDefault="00B70E9C" w:rsidP="00401FD8">
      <w:pPr>
        <w:pStyle w:val="Header"/>
        <w:numPr>
          <w:ilvl w:val="0"/>
          <w:numId w:val="18"/>
        </w:numPr>
        <w:tabs>
          <w:tab w:val="clear" w:pos="4153"/>
          <w:tab w:val="clear" w:pos="8306"/>
          <w:tab w:val="left" w:pos="1710"/>
        </w:tabs>
        <w:bidi w:val="0"/>
        <w:spacing w:line="360" w:lineRule="auto"/>
        <w:rPr>
          <w:rFonts w:cs="David"/>
          <w:color w:val="000000"/>
          <w:sz w:val="24"/>
          <w:szCs w:val="24"/>
        </w:rPr>
      </w:pPr>
      <w:r w:rsidRPr="006222FC">
        <w:rPr>
          <w:rFonts w:cs="David"/>
          <w:color w:val="000000"/>
          <w:sz w:val="24"/>
          <w:szCs w:val="24"/>
        </w:rPr>
        <w:t>GND</w:t>
      </w:r>
    </w:p>
    <w:p w:rsidR="00B70E9C" w:rsidRPr="006222FC" w:rsidRDefault="00B70E9C" w:rsidP="00401FD8">
      <w:pPr>
        <w:pStyle w:val="Header"/>
        <w:numPr>
          <w:ilvl w:val="0"/>
          <w:numId w:val="18"/>
        </w:numPr>
        <w:tabs>
          <w:tab w:val="clear" w:pos="4153"/>
          <w:tab w:val="clear" w:pos="8306"/>
          <w:tab w:val="left" w:pos="1710"/>
        </w:tabs>
        <w:bidi w:val="0"/>
        <w:spacing w:line="360" w:lineRule="auto"/>
        <w:rPr>
          <w:rFonts w:cs="David"/>
          <w:color w:val="000000"/>
          <w:sz w:val="24"/>
          <w:szCs w:val="24"/>
        </w:rPr>
      </w:pPr>
      <w:r w:rsidRPr="006222FC">
        <w:rPr>
          <w:rFonts w:cs="David"/>
          <w:color w:val="000000"/>
          <w:sz w:val="24"/>
          <w:szCs w:val="24"/>
        </w:rPr>
        <w:t>NC</w:t>
      </w:r>
    </w:p>
    <w:p w:rsidR="00B70E9C" w:rsidRPr="006222FC" w:rsidRDefault="00B70E9C" w:rsidP="00401FD8">
      <w:pPr>
        <w:pStyle w:val="Header"/>
        <w:numPr>
          <w:ilvl w:val="0"/>
          <w:numId w:val="18"/>
        </w:numPr>
        <w:tabs>
          <w:tab w:val="clear" w:pos="4153"/>
          <w:tab w:val="clear" w:pos="8306"/>
          <w:tab w:val="left" w:pos="1710"/>
        </w:tabs>
        <w:bidi w:val="0"/>
        <w:spacing w:line="360" w:lineRule="auto"/>
        <w:rPr>
          <w:rFonts w:cs="David"/>
          <w:color w:val="000000"/>
          <w:sz w:val="24"/>
          <w:szCs w:val="24"/>
        </w:rPr>
      </w:pPr>
      <w:r w:rsidRPr="006222FC">
        <w:rPr>
          <w:rFonts w:cs="David"/>
          <w:color w:val="000000"/>
          <w:sz w:val="24"/>
          <w:szCs w:val="24"/>
        </w:rPr>
        <w:t>Control OUT RS422 (+)</w:t>
      </w:r>
    </w:p>
    <w:p w:rsidR="00B70E9C" w:rsidRPr="006222FC" w:rsidRDefault="00B70E9C" w:rsidP="00401FD8">
      <w:pPr>
        <w:pStyle w:val="Header"/>
        <w:numPr>
          <w:ilvl w:val="0"/>
          <w:numId w:val="18"/>
        </w:numPr>
        <w:tabs>
          <w:tab w:val="clear" w:pos="4153"/>
          <w:tab w:val="clear" w:pos="8306"/>
          <w:tab w:val="left" w:pos="1710"/>
        </w:tabs>
        <w:bidi w:val="0"/>
        <w:spacing w:line="360" w:lineRule="auto"/>
        <w:rPr>
          <w:rFonts w:cs="David"/>
          <w:color w:val="000000"/>
          <w:sz w:val="24"/>
          <w:szCs w:val="24"/>
        </w:rPr>
      </w:pPr>
      <w:r w:rsidRPr="006222FC">
        <w:rPr>
          <w:rFonts w:cs="David"/>
          <w:color w:val="000000"/>
          <w:sz w:val="24"/>
          <w:szCs w:val="24"/>
        </w:rPr>
        <w:t>Control OUT RS422 (-)</w:t>
      </w:r>
    </w:p>
    <w:p w:rsidR="00B70E9C" w:rsidRPr="006222FC" w:rsidRDefault="00B70E9C" w:rsidP="00401FD8">
      <w:pPr>
        <w:pStyle w:val="Header"/>
        <w:numPr>
          <w:ilvl w:val="0"/>
          <w:numId w:val="18"/>
        </w:numPr>
        <w:tabs>
          <w:tab w:val="clear" w:pos="4153"/>
          <w:tab w:val="clear" w:pos="8306"/>
          <w:tab w:val="left" w:pos="1710"/>
        </w:tabs>
        <w:bidi w:val="0"/>
        <w:spacing w:line="360" w:lineRule="auto"/>
        <w:rPr>
          <w:rFonts w:cs="David"/>
          <w:color w:val="000000"/>
          <w:sz w:val="24"/>
          <w:szCs w:val="24"/>
        </w:rPr>
      </w:pPr>
      <w:r w:rsidRPr="006222FC">
        <w:rPr>
          <w:rFonts w:cs="David"/>
          <w:color w:val="000000"/>
          <w:sz w:val="24"/>
          <w:szCs w:val="24"/>
        </w:rPr>
        <w:t>NC</w:t>
      </w:r>
    </w:p>
    <w:p w:rsidR="00B70E9C" w:rsidRPr="006222FC" w:rsidRDefault="00B70E9C" w:rsidP="00401FD8">
      <w:pPr>
        <w:pStyle w:val="Header"/>
        <w:numPr>
          <w:ilvl w:val="0"/>
          <w:numId w:val="18"/>
        </w:numPr>
        <w:tabs>
          <w:tab w:val="clear" w:pos="4153"/>
          <w:tab w:val="clear" w:pos="8306"/>
          <w:tab w:val="left" w:pos="1710"/>
        </w:tabs>
        <w:bidi w:val="0"/>
        <w:spacing w:line="360" w:lineRule="auto"/>
        <w:rPr>
          <w:rFonts w:cs="David"/>
          <w:color w:val="000000"/>
          <w:sz w:val="24"/>
          <w:szCs w:val="24"/>
        </w:rPr>
      </w:pPr>
      <w:r w:rsidRPr="006222FC">
        <w:rPr>
          <w:rFonts w:cs="David"/>
          <w:color w:val="000000"/>
          <w:sz w:val="24"/>
          <w:szCs w:val="24"/>
        </w:rPr>
        <w:t>NC</w:t>
      </w:r>
    </w:p>
    <w:p w:rsidR="00B70E9C" w:rsidRPr="006222FC" w:rsidRDefault="00B70E9C" w:rsidP="00401FD8">
      <w:pPr>
        <w:pStyle w:val="Header"/>
        <w:numPr>
          <w:ilvl w:val="0"/>
          <w:numId w:val="18"/>
        </w:numPr>
        <w:tabs>
          <w:tab w:val="clear" w:pos="4153"/>
          <w:tab w:val="clear" w:pos="8306"/>
          <w:tab w:val="left" w:pos="1710"/>
        </w:tabs>
        <w:bidi w:val="0"/>
        <w:spacing w:line="360" w:lineRule="auto"/>
        <w:rPr>
          <w:rFonts w:cs="David"/>
          <w:color w:val="000000"/>
          <w:sz w:val="24"/>
          <w:szCs w:val="24"/>
        </w:rPr>
      </w:pPr>
      <w:r w:rsidRPr="006222FC">
        <w:rPr>
          <w:rFonts w:cs="David"/>
          <w:color w:val="000000"/>
          <w:sz w:val="24"/>
          <w:szCs w:val="24"/>
        </w:rPr>
        <w:t xml:space="preserve"> NC</w:t>
      </w:r>
    </w:p>
    <w:p w:rsidR="00B70E9C" w:rsidRPr="006222FC" w:rsidRDefault="00B70E9C" w:rsidP="00401FD8">
      <w:pPr>
        <w:pStyle w:val="Header"/>
        <w:tabs>
          <w:tab w:val="clear" w:pos="4153"/>
          <w:tab w:val="clear" w:pos="8306"/>
          <w:tab w:val="left" w:pos="1710"/>
        </w:tabs>
        <w:spacing w:line="360" w:lineRule="auto"/>
        <w:rPr>
          <w:rFonts w:cs="David"/>
          <w:color w:val="000000"/>
          <w:sz w:val="24"/>
          <w:szCs w:val="24"/>
          <w:rtl/>
        </w:rPr>
      </w:pPr>
    </w:p>
    <w:p w:rsidR="00B70E9C" w:rsidRPr="006222FC" w:rsidRDefault="00B70E9C" w:rsidP="00401FD8">
      <w:pPr>
        <w:pStyle w:val="Header"/>
        <w:tabs>
          <w:tab w:val="clear" w:pos="4153"/>
          <w:tab w:val="clear" w:pos="8306"/>
          <w:tab w:val="left" w:pos="1710"/>
        </w:tabs>
        <w:spacing w:line="360" w:lineRule="auto"/>
        <w:rPr>
          <w:rFonts w:cs="David"/>
          <w:color w:val="000000"/>
          <w:sz w:val="24"/>
          <w:szCs w:val="24"/>
          <w:rtl/>
        </w:rPr>
      </w:pPr>
    </w:p>
    <w:p w:rsidR="00B70E9C" w:rsidRPr="006222FC" w:rsidRDefault="00B70E9C" w:rsidP="00401FD8">
      <w:pPr>
        <w:pStyle w:val="Header"/>
        <w:tabs>
          <w:tab w:val="clear" w:pos="4153"/>
          <w:tab w:val="clear" w:pos="8306"/>
          <w:tab w:val="left" w:pos="1710"/>
        </w:tabs>
        <w:spacing w:line="360" w:lineRule="auto"/>
        <w:rPr>
          <w:rFonts w:cs="David"/>
          <w:color w:val="000000"/>
          <w:sz w:val="24"/>
          <w:szCs w:val="24"/>
          <w:rtl/>
        </w:rPr>
      </w:pPr>
      <w:r w:rsidRPr="006222FC">
        <w:rPr>
          <w:rFonts w:cs="David"/>
          <w:color w:val="000000"/>
          <w:sz w:val="24"/>
          <w:szCs w:val="24"/>
          <w:rtl/>
        </w:rPr>
        <w:t xml:space="preserve">משדר: </w:t>
      </w:r>
    </w:p>
    <w:p w:rsidR="00B70E9C" w:rsidRPr="006222FC" w:rsidRDefault="00B70E9C" w:rsidP="00401FD8">
      <w:pPr>
        <w:pStyle w:val="Header"/>
        <w:numPr>
          <w:ilvl w:val="0"/>
          <w:numId w:val="19"/>
        </w:numPr>
        <w:tabs>
          <w:tab w:val="clear" w:pos="4153"/>
          <w:tab w:val="clear" w:pos="8306"/>
          <w:tab w:val="left" w:pos="1710"/>
        </w:tabs>
        <w:bidi w:val="0"/>
        <w:spacing w:line="360" w:lineRule="auto"/>
        <w:rPr>
          <w:rFonts w:cs="David"/>
          <w:color w:val="000000"/>
          <w:sz w:val="24"/>
          <w:szCs w:val="24"/>
        </w:rPr>
      </w:pPr>
      <w:r w:rsidRPr="006222FC">
        <w:rPr>
          <w:rFonts w:cs="David"/>
          <w:color w:val="000000"/>
          <w:sz w:val="24"/>
          <w:szCs w:val="24"/>
        </w:rPr>
        <w:t>Mod in RS422 (+)</w:t>
      </w:r>
    </w:p>
    <w:p w:rsidR="00B70E9C" w:rsidRPr="006222FC" w:rsidRDefault="00B70E9C" w:rsidP="00401FD8">
      <w:pPr>
        <w:pStyle w:val="Header"/>
        <w:numPr>
          <w:ilvl w:val="0"/>
          <w:numId w:val="19"/>
        </w:numPr>
        <w:tabs>
          <w:tab w:val="clear" w:pos="4153"/>
          <w:tab w:val="clear" w:pos="8306"/>
          <w:tab w:val="left" w:pos="1710"/>
        </w:tabs>
        <w:bidi w:val="0"/>
        <w:spacing w:line="360" w:lineRule="auto"/>
        <w:rPr>
          <w:rFonts w:cs="David"/>
          <w:color w:val="000000"/>
          <w:sz w:val="24"/>
          <w:szCs w:val="24"/>
        </w:rPr>
      </w:pPr>
      <w:r w:rsidRPr="006222FC">
        <w:rPr>
          <w:rFonts w:cs="David"/>
          <w:color w:val="000000"/>
          <w:sz w:val="24"/>
          <w:szCs w:val="24"/>
        </w:rPr>
        <w:t xml:space="preserve">Mod in RS422 ( -) </w:t>
      </w:r>
    </w:p>
    <w:p w:rsidR="00B70E9C" w:rsidRPr="006222FC" w:rsidRDefault="00B70E9C" w:rsidP="00401FD8">
      <w:pPr>
        <w:pStyle w:val="Header"/>
        <w:numPr>
          <w:ilvl w:val="0"/>
          <w:numId w:val="19"/>
        </w:numPr>
        <w:tabs>
          <w:tab w:val="clear" w:pos="4153"/>
          <w:tab w:val="clear" w:pos="8306"/>
          <w:tab w:val="left" w:pos="1710"/>
        </w:tabs>
        <w:bidi w:val="0"/>
        <w:spacing w:line="360" w:lineRule="auto"/>
        <w:rPr>
          <w:rFonts w:cs="David"/>
          <w:color w:val="000000"/>
          <w:sz w:val="24"/>
          <w:szCs w:val="24"/>
        </w:rPr>
      </w:pPr>
      <w:r w:rsidRPr="006222FC">
        <w:rPr>
          <w:rFonts w:cs="David"/>
          <w:color w:val="000000"/>
          <w:sz w:val="24"/>
          <w:szCs w:val="24"/>
        </w:rPr>
        <w:t>Supply returned/ GND</w:t>
      </w:r>
    </w:p>
    <w:p w:rsidR="00B70E9C" w:rsidRPr="006222FC" w:rsidRDefault="00B70E9C" w:rsidP="00401FD8">
      <w:pPr>
        <w:pStyle w:val="Header"/>
        <w:numPr>
          <w:ilvl w:val="0"/>
          <w:numId w:val="19"/>
        </w:numPr>
        <w:tabs>
          <w:tab w:val="clear" w:pos="4153"/>
          <w:tab w:val="clear" w:pos="8306"/>
          <w:tab w:val="left" w:pos="1710"/>
        </w:tabs>
        <w:bidi w:val="0"/>
        <w:spacing w:line="360" w:lineRule="auto"/>
        <w:rPr>
          <w:rFonts w:cs="David"/>
          <w:color w:val="000000"/>
          <w:sz w:val="24"/>
          <w:szCs w:val="24"/>
        </w:rPr>
      </w:pPr>
      <w:r w:rsidRPr="006222FC">
        <w:rPr>
          <w:rFonts w:cs="David"/>
          <w:color w:val="000000"/>
          <w:sz w:val="24"/>
          <w:szCs w:val="24"/>
        </w:rPr>
        <w:t>Supply voltage</w:t>
      </w:r>
    </w:p>
    <w:p w:rsidR="00B70E9C" w:rsidRPr="006222FC" w:rsidRDefault="00B70E9C" w:rsidP="00401FD8">
      <w:pPr>
        <w:pStyle w:val="Header"/>
        <w:numPr>
          <w:ilvl w:val="0"/>
          <w:numId w:val="19"/>
        </w:numPr>
        <w:tabs>
          <w:tab w:val="clear" w:pos="4153"/>
          <w:tab w:val="clear" w:pos="8306"/>
          <w:tab w:val="left" w:pos="1710"/>
        </w:tabs>
        <w:bidi w:val="0"/>
        <w:spacing w:line="360" w:lineRule="auto"/>
        <w:rPr>
          <w:rFonts w:cs="David"/>
          <w:color w:val="000000"/>
          <w:sz w:val="24"/>
          <w:szCs w:val="24"/>
        </w:rPr>
      </w:pPr>
      <w:r w:rsidRPr="006222FC">
        <w:rPr>
          <w:rFonts w:cs="David"/>
          <w:color w:val="000000"/>
          <w:sz w:val="24"/>
          <w:szCs w:val="24"/>
        </w:rPr>
        <w:t>Control In RS422 (+)</w:t>
      </w:r>
    </w:p>
    <w:p w:rsidR="00B70E9C" w:rsidRPr="006222FC" w:rsidRDefault="00B70E9C" w:rsidP="00401FD8">
      <w:pPr>
        <w:pStyle w:val="Header"/>
        <w:numPr>
          <w:ilvl w:val="0"/>
          <w:numId w:val="19"/>
        </w:numPr>
        <w:tabs>
          <w:tab w:val="clear" w:pos="4153"/>
          <w:tab w:val="clear" w:pos="8306"/>
          <w:tab w:val="left" w:pos="1710"/>
        </w:tabs>
        <w:bidi w:val="0"/>
        <w:spacing w:line="360" w:lineRule="auto"/>
        <w:rPr>
          <w:rFonts w:cs="David"/>
          <w:color w:val="000000"/>
          <w:sz w:val="24"/>
          <w:szCs w:val="24"/>
        </w:rPr>
      </w:pPr>
      <w:r w:rsidRPr="006222FC">
        <w:rPr>
          <w:rFonts w:cs="David"/>
          <w:color w:val="000000"/>
          <w:sz w:val="24"/>
          <w:szCs w:val="24"/>
        </w:rPr>
        <w:t>Control In RS422 (-)</w:t>
      </w:r>
    </w:p>
    <w:p w:rsidR="00B70E9C" w:rsidRPr="006222FC" w:rsidRDefault="00B70E9C" w:rsidP="00401FD8">
      <w:pPr>
        <w:pStyle w:val="Header"/>
        <w:numPr>
          <w:ilvl w:val="0"/>
          <w:numId w:val="19"/>
        </w:numPr>
        <w:tabs>
          <w:tab w:val="clear" w:pos="4153"/>
          <w:tab w:val="clear" w:pos="8306"/>
          <w:tab w:val="left" w:pos="1710"/>
        </w:tabs>
        <w:bidi w:val="0"/>
        <w:spacing w:line="360" w:lineRule="auto"/>
        <w:rPr>
          <w:rFonts w:cs="David"/>
          <w:color w:val="000000"/>
          <w:sz w:val="24"/>
          <w:szCs w:val="24"/>
        </w:rPr>
      </w:pPr>
      <w:r w:rsidRPr="006222FC">
        <w:rPr>
          <w:rFonts w:cs="David"/>
          <w:color w:val="000000"/>
          <w:sz w:val="24"/>
          <w:szCs w:val="24"/>
        </w:rPr>
        <w:t>GND</w:t>
      </w:r>
    </w:p>
    <w:p w:rsidR="00B70E9C" w:rsidRPr="006222FC" w:rsidRDefault="00B70E9C" w:rsidP="00401FD8">
      <w:pPr>
        <w:pStyle w:val="Header"/>
        <w:numPr>
          <w:ilvl w:val="0"/>
          <w:numId w:val="19"/>
        </w:numPr>
        <w:tabs>
          <w:tab w:val="clear" w:pos="4153"/>
          <w:tab w:val="clear" w:pos="8306"/>
          <w:tab w:val="left" w:pos="1710"/>
        </w:tabs>
        <w:bidi w:val="0"/>
        <w:spacing w:line="360" w:lineRule="auto"/>
        <w:rPr>
          <w:rFonts w:cs="David"/>
          <w:color w:val="000000"/>
          <w:sz w:val="24"/>
          <w:szCs w:val="24"/>
        </w:rPr>
      </w:pPr>
      <w:r w:rsidRPr="006222FC">
        <w:rPr>
          <w:rFonts w:cs="David"/>
          <w:color w:val="000000"/>
          <w:sz w:val="24"/>
          <w:szCs w:val="24"/>
        </w:rPr>
        <w:t>NC</w:t>
      </w:r>
    </w:p>
    <w:p w:rsidR="00B70E9C" w:rsidRPr="006222FC" w:rsidRDefault="00B70E9C" w:rsidP="00401FD8">
      <w:pPr>
        <w:pStyle w:val="Header"/>
        <w:numPr>
          <w:ilvl w:val="0"/>
          <w:numId w:val="19"/>
        </w:numPr>
        <w:tabs>
          <w:tab w:val="clear" w:pos="4153"/>
          <w:tab w:val="clear" w:pos="8306"/>
          <w:tab w:val="left" w:pos="1710"/>
        </w:tabs>
        <w:bidi w:val="0"/>
        <w:spacing w:line="360" w:lineRule="auto"/>
        <w:rPr>
          <w:rFonts w:cs="David"/>
          <w:color w:val="000000"/>
          <w:sz w:val="24"/>
          <w:szCs w:val="24"/>
        </w:rPr>
      </w:pPr>
      <w:r w:rsidRPr="006222FC">
        <w:rPr>
          <w:rFonts w:cs="David"/>
          <w:color w:val="000000"/>
          <w:sz w:val="24"/>
          <w:szCs w:val="24"/>
        </w:rPr>
        <w:t>Control OUT RS422 (+)</w:t>
      </w:r>
    </w:p>
    <w:p w:rsidR="00B70E9C" w:rsidRPr="006222FC" w:rsidRDefault="00B70E9C" w:rsidP="00401FD8">
      <w:pPr>
        <w:pStyle w:val="Header"/>
        <w:numPr>
          <w:ilvl w:val="0"/>
          <w:numId w:val="19"/>
        </w:numPr>
        <w:tabs>
          <w:tab w:val="clear" w:pos="4153"/>
          <w:tab w:val="clear" w:pos="8306"/>
          <w:tab w:val="left" w:pos="1710"/>
        </w:tabs>
        <w:bidi w:val="0"/>
        <w:spacing w:line="360" w:lineRule="auto"/>
        <w:rPr>
          <w:rFonts w:cs="David"/>
          <w:color w:val="000000"/>
          <w:sz w:val="24"/>
          <w:szCs w:val="24"/>
        </w:rPr>
      </w:pPr>
      <w:r w:rsidRPr="006222FC">
        <w:rPr>
          <w:rFonts w:cs="David"/>
          <w:color w:val="000000"/>
          <w:sz w:val="24"/>
          <w:szCs w:val="24"/>
        </w:rPr>
        <w:t>Control OUT RS422 (-)</w:t>
      </w:r>
    </w:p>
    <w:p w:rsidR="00B70E9C" w:rsidRPr="006222FC" w:rsidRDefault="00B70E9C" w:rsidP="00401FD8">
      <w:pPr>
        <w:pStyle w:val="Header"/>
        <w:numPr>
          <w:ilvl w:val="0"/>
          <w:numId w:val="19"/>
        </w:numPr>
        <w:tabs>
          <w:tab w:val="clear" w:pos="4153"/>
          <w:tab w:val="clear" w:pos="8306"/>
          <w:tab w:val="left" w:pos="1710"/>
        </w:tabs>
        <w:bidi w:val="0"/>
        <w:spacing w:line="360" w:lineRule="auto"/>
        <w:rPr>
          <w:rFonts w:cs="David"/>
          <w:color w:val="000000"/>
          <w:sz w:val="24"/>
          <w:szCs w:val="24"/>
        </w:rPr>
      </w:pPr>
      <w:r w:rsidRPr="006222FC">
        <w:rPr>
          <w:rFonts w:cs="David"/>
          <w:color w:val="000000"/>
          <w:sz w:val="24"/>
          <w:szCs w:val="24"/>
        </w:rPr>
        <w:t>NC</w:t>
      </w:r>
    </w:p>
    <w:p w:rsidR="00B70E9C" w:rsidRPr="006222FC" w:rsidRDefault="00B70E9C" w:rsidP="00401FD8">
      <w:pPr>
        <w:pStyle w:val="Header"/>
        <w:numPr>
          <w:ilvl w:val="0"/>
          <w:numId w:val="19"/>
        </w:numPr>
        <w:tabs>
          <w:tab w:val="clear" w:pos="4153"/>
          <w:tab w:val="clear" w:pos="8306"/>
          <w:tab w:val="left" w:pos="1710"/>
        </w:tabs>
        <w:bidi w:val="0"/>
        <w:spacing w:line="360" w:lineRule="auto"/>
        <w:rPr>
          <w:rFonts w:cs="David"/>
          <w:color w:val="000000"/>
          <w:sz w:val="24"/>
          <w:szCs w:val="24"/>
        </w:rPr>
      </w:pPr>
      <w:r w:rsidRPr="006222FC">
        <w:rPr>
          <w:rFonts w:cs="David"/>
          <w:color w:val="000000"/>
          <w:sz w:val="24"/>
          <w:szCs w:val="24"/>
        </w:rPr>
        <w:t>NC</w:t>
      </w:r>
    </w:p>
    <w:p w:rsidR="00B70E9C" w:rsidRPr="006222FC" w:rsidRDefault="00B70E9C" w:rsidP="00401FD8">
      <w:pPr>
        <w:pStyle w:val="Header"/>
        <w:numPr>
          <w:ilvl w:val="0"/>
          <w:numId w:val="19"/>
        </w:numPr>
        <w:tabs>
          <w:tab w:val="clear" w:pos="4153"/>
          <w:tab w:val="clear" w:pos="8306"/>
          <w:tab w:val="left" w:pos="1710"/>
        </w:tabs>
        <w:bidi w:val="0"/>
        <w:spacing w:line="360" w:lineRule="auto"/>
        <w:rPr>
          <w:rFonts w:cs="David"/>
          <w:color w:val="000000"/>
          <w:sz w:val="24"/>
          <w:szCs w:val="24"/>
        </w:rPr>
      </w:pPr>
      <w:r w:rsidRPr="006222FC">
        <w:rPr>
          <w:rFonts w:cs="David"/>
          <w:color w:val="000000"/>
          <w:sz w:val="24"/>
          <w:szCs w:val="24"/>
        </w:rPr>
        <w:t>NC</w:t>
      </w:r>
    </w:p>
    <w:p w:rsidR="00B70E9C" w:rsidRPr="006222FC" w:rsidRDefault="00B70E9C" w:rsidP="00401FD8">
      <w:pPr>
        <w:pStyle w:val="Header"/>
        <w:tabs>
          <w:tab w:val="clear" w:pos="4153"/>
          <w:tab w:val="clear" w:pos="8306"/>
        </w:tabs>
        <w:rPr>
          <w:rFonts w:cs="David"/>
          <w:b/>
          <w:bCs/>
          <w:sz w:val="24"/>
          <w:szCs w:val="24"/>
          <w:u w:val="single"/>
          <w:rtl/>
        </w:rPr>
      </w:pPr>
      <w:r w:rsidRPr="006222FC">
        <w:rPr>
          <w:rFonts w:cs="David"/>
          <w:b/>
          <w:bCs/>
          <w:sz w:val="24"/>
          <w:szCs w:val="24"/>
          <w:u w:val="single"/>
          <w:rtl/>
        </w:rPr>
        <w:t xml:space="preserve">אפשרויות שליטה: </w:t>
      </w:r>
    </w:p>
    <w:p w:rsidR="00B70E9C" w:rsidRPr="006222FC" w:rsidRDefault="00B70E9C" w:rsidP="00401FD8">
      <w:pPr>
        <w:pStyle w:val="Header"/>
        <w:tabs>
          <w:tab w:val="clear" w:pos="4153"/>
          <w:tab w:val="clear" w:pos="8306"/>
        </w:tabs>
        <w:rPr>
          <w:rFonts w:cs="David"/>
          <w:b/>
          <w:bCs/>
          <w:sz w:val="24"/>
          <w:szCs w:val="24"/>
          <w:u w:val="single"/>
          <w:rtl/>
        </w:rPr>
      </w:pPr>
      <w:r w:rsidRPr="006222FC">
        <w:rPr>
          <w:rFonts w:cs="David"/>
          <w:b/>
          <w:bCs/>
          <w:sz w:val="24"/>
          <w:szCs w:val="24"/>
          <w:u w:val="single"/>
          <w:rtl/>
        </w:rPr>
        <w:t>משדר:</w:t>
      </w:r>
    </w:p>
    <w:p w:rsidR="00B70E9C" w:rsidRPr="006222FC" w:rsidRDefault="00B70E9C" w:rsidP="00401FD8">
      <w:pPr>
        <w:pStyle w:val="Header"/>
        <w:tabs>
          <w:tab w:val="clear" w:pos="4153"/>
          <w:tab w:val="clear" w:pos="8306"/>
        </w:tabs>
        <w:rPr>
          <w:rFonts w:cs="David"/>
          <w:b/>
          <w:bCs/>
          <w:sz w:val="24"/>
          <w:szCs w:val="24"/>
          <w:u w:val="single"/>
          <w:rtl/>
        </w:rPr>
      </w:pPr>
    </w:p>
    <w:p w:rsidR="00B70E9C" w:rsidRPr="006222FC" w:rsidRDefault="00B70E9C" w:rsidP="00401FD8">
      <w:pPr>
        <w:pStyle w:val="Header"/>
        <w:numPr>
          <w:ilvl w:val="0"/>
          <w:numId w:val="23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  <w:rtl/>
        </w:rPr>
        <w:t xml:space="preserve">העברה  בין הספק  גבוה  לנמוך </w:t>
      </w:r>
    </w:p>
    <w:p w:rsidR="00B70E9C" w:rsidRPr="006222FC" w:rsidRDefault="00B70E9C" w:rsidP="00401FD8">
      <w:pPr>
        <w:pStyle w:val="Header"/>
        <w:numPr>
          <w:ilvl w:val="0"/>
          <w:numId w:val="23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  <w:rtl/>
        </w:rPr>
        <w:t xml:space="preserve">סגירת מדיד קריאת הספק יציאה ( כדי שלא תהיה תאורה ) </w:t>
      </w:r>
    </w:p>
    <w:p w:rsidR="00B70E9C" w:rsidRPr="006222FC" w:rsidRDefault="00B70E9C" w:rsidP="00401FD8">
      <w:pPr>
        <w:pStyle w:val="Header"/>
        <w:numPr>
          <w:ilvl w:val="0"/>
          <w:numId w:val="23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  <w:rtl/>
        </w:rPr>
        <w:t xml:space="preserve">העברת המשדר למצב </w:t>
      </w:r>
      <w:r w:rsidRPr="006222FC">
        <w:rPr>
          <w:rFonts w:cs="David"/>
          <w:sz w:val="24"/>
          <w:szCs w:val="24"/>
        </w:rPr>
        <w:t>STBY</w:t>
      </w:r>
    </w:p>
    <w:p w:rsidR="00B70E9C" w:rsidRPr="006222FC" w:rsidRDefault="00B70E9C" w:rsidP="00401FD8">
      <w:pPr>
        <w:pStyle w:val="Header"/>
        <w:numPr>
          <w:ilvl w:val="0"/>
          <w:numId w:val="23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  <w:rtl/>
        </w:rPr>
        <w:t>שינוי תדר עבודה .</w:t>
      </w:r>
    </w:p>
    <w:p w:rsidR="00B70E9C" w:rsidRPr="006222FC" w:rsidRDefault="00B70E9C" w:rsidP="00401FD8">
      <w:pPr>
        <w:pStyle w:val="Header"/>
        <w:numPr>
          <w:ilvl w:val="0"/>
          <w:numId w:val="23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  <w:rtl/>
        </w:rPr>
        <w:t>קבלת חיווים ממשדר : הספק מתקדם , תדר , הספק חוזר , חיווי נעילה .</w:t>
      </w:r>
    </w:p>
    <w:p w:rsidR="00B70E9C" w:rsidRPr="006222FC" w:rsidRDefault="00B70E9C" w:rsidP="00401FD8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B70E9C" w:rsidRPr="006222FC" w:rsidRDefault="00B70E9C" w:rsidP="00401FD8">
      <w:pPr>
        <w:pStyle w:val="Header"/>
        <w:tabs>
          <w:tab w:val="clear" w:pos="4153"/>
          <w:tab w:val="clear" w:pos="8306"/>
        </w:tabs>
        <w:rPr>
          <w:rFonts w:cs="David"/>
          <w:b/>
          <w:bCs/>
          <w:sz w:val="24"/>
          <w:szCs w:val="24"/>
          <w:u w:val="single"/>
          <w:rtl/>
        </w:rPr>
      </w:pPr>
      <w:r w:rsidRPr="006222FC">
        <w:rPr>
          <w:rFonts w:cs="David"/>
          <w:b/>
          <w:bCs/>
          <w:sz w:val="24"/>
          <w:szCs w:val="24"/>
          <w:u w:val="single"/>
          <w:rtl/>
        </w:rPr>
        <w:t>מקלט:</w:t>
      </w:r>
    </w:p>
    <w:p w:rsidR="00B70E9C" w:rsidRPr="006222FC" w:rsidRDefault="00B70E9C" w:rsidP="00401FD8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B70E9C" w:rsidRPr="006222FC" w:rsidRDefault="00B70E9C" w:rsidP="00087E7B">
      <w:pPr>
        <w:pStyle w:val="Header"/>
        <w:numPr>
          <w:ilvl w:val="0"/>
          <w:numId w:val="24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  <w:rtl/>
        </w:rPr>
        <w:t xml:space="preserve">סגירת מדיד קריאת </w:t>
      </w:r>
      <w:r w:rsidRPr="006222FC">
        <w:rPr>
          <w:rFonts w:cs="David"/>
          <w:sz w:val="24"/>
          <w:szCs w:val="24"/>
        </w:rPr>
        <w:t>RSSI</w:t>
      </w:r>
      <w:r w:rsidRPr="006222FC">
        <w:rPr>
          <w:rFonts w:cs="David"/>
          <w:sz w:val="24"/>
          <w:szCs w:val="24"/>
          <w:rtl/>
        </w:rPr>
        <w:t xml:space="preserve"> ( כדי שלא תהיה תאורה ) </w:t>
      </w:r>
    </w:p>
    <w:p w:rsidR="00B70E9C" w:rsidRPr="006222FC" w:rsidRDefault="00B70E9C" w:rsidP="00087E7B">
      <w:pPr>
        <w:pStyle w:val="Header"/>
        <w:numPr>
          <w:ilvl w:val="0"/>
          <w:numId w:val="24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  <w:rtl/>
        </w:rPr>
        <w:t xml:space="preserve">העברת המקלט למצב </w:t>
      </w:r>
      <w:r w:rsidRPr="006222FC">
        <w:rPr>
          <w:rFonts w:cs="David"/>
          <w:sz w:val="24"/>
          <w:szCs w:val="24"/>
        </w:rPr>
        <w:t>STBY</w:t>
      </w:r>
    </w:p>
    <w:p w:rsidR="00B70E9C" w:rsidRPr="006222FC" w:rsidRDefault="00B70E9C" w:rsidP="00087E7B">
      <w:pPr>
        <w:pStyle w:val="Header"/>
        <w:numPr>
          <w:ilvl w:val="0"/>
          <w:numId w:val="24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  <w:rtl/>
        </w:rPr>
        <w:t>שינוי תדר עבודה .</w:t>
      </w:r>
    </w:p>
    <w:p w:rsidR="00B70E9C" w:rsidRPr="006222FC" w:rsidRDefault="00B70E9C" w:rsidP="00087E7B">
      <w:pPr>
        <w:pStyle w:val="Header"/>
        <w:numPr>
          <w:ilvl w:val="0"/>
          <w:numId w:val="24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  <w:rtl/>
        </w:rPr>
        <w:t xml:space="preserve">קבלת חיווים ממקלט :, תדר , </w:t>
      </w:r>
      <w:r w:rsidRPr="006222FC">
        <w:rPr>
          <w:rFonts w:cs="David"/>
          <w:sz w:val="24"/>
          <w:szCs w:val="24"/>
        </w:rPr>
        <w:t>RSSI</w:t>
      </w:r>
      <w:r w:rsidRPr="006222FC">
        <w:rPr>
          <w:rFonts w:cs="David"/>
          <w:sz w:val="24"/>
          <w:szCs w:val="24"/>
          <w:rtl/>
        </w:rPr>
        <w:t xml:space="preserve"> </w:t>
      </w:r>
    </w:p>
    <w:p w:rsidR="00B70E9C" w:rsidRPr="006222FC" w:rsidRDefault="00B70E9C" w:rsidP="00087E7B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B70E9C" w:rsidRPr="006222FC" w:rsidRDefault="00B70E9C" w:rsidP="00087E7B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B70E9C" w:rsidRPr="006222FC" w:rsidRDefault="00B70E9C" w:rsidP="00087E7B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B70E9C" w:rsidRPr="006222FC" w:rsidRDefault="00B70E9C" w:rsidP="00087E7B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B70E9C" w:rsidRPr="006222FC" w:rsidRDefault="00B70E9C" w:rsidP="00087E7B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B70E9C" w:rsidRPr="006222FC" w:rsidRDefault="00B70E9C" w:rsidP="00087E7B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B70E9C" w:rsidRPr="006222FC" w:rsidRDefault="00B70E9C" w:rsidP="00087E7B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B70E9C" w:rsidRPr="006222FC" w:rsidRDefault="00B70E9C" w:rsidP="00087E7B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>
        <w:rPr>
          <w:rFonts w:cs="David"/>
          <w:sz w:val="24"/>
          <w:szCs w:val="24"/>
          <w:rtl/>
        </w:rPr>
        <w:br w:type="page"/>
      </w:r>
    </w:p>
    <w:p w:rsidR="00B70E9C" w:rsidRPr="006222FC" w:rsidRDefault="00B70E9C" w:rsidP="00087E7B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/>
          <w:sz w:val="24"/>
          <w:szCs w:val="24"/>
          <w:rtl/>
        </w:rPr>
        <w:t>פקודות :</w:t>
      </w:r>
    </w:p>
    <w:p w:rsidR="00B70E9C" w:rsidRPr="006222FC" w:rsidRDefault="00B70E9C" w:rsidP="00087E7B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B70E9C" w:rsidRPr="006222FC" w:rsidRDefault="00B70E9C" w:rsidP="00087E7B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/>
          <w:sz w:val="24"/>
          <w:szCs w:val="24"/>
          <w:rtl/>
        </w:rPr>
        <w:t>כל מילה מתחילה בסימן "$" והפקודה מחזירה "</w:t>
      </w:r>
      <w:r w:rsidRPr="006222FC">
        <w:rPr>
          <w:rFonts w:cs="David"/>
          <w:sz w:val="24"/>
          <w:szCs w:val="24"/>
        </w:rPr>
        <w:t>OK &lt;cr&gt;</w:t>
      </w:r>
      <w:r w:rsidRPr="006222FC">
        <w:rPr>
          <w:rFonts w:cs="David"/>
          <w:sz w:val="24"/>
          <w:szCs w:val="24"/>
          <w:rtl/>
        </w:rPr>
        <w:t>$" על כל פקודה שהתקבלה :</w:t>
      </w:r>
    </w:p>
    <w:p w:rsidR="00B70E9C" w:rsidRPr="006222FC" w:rsidRDefault="00B70E9C" w:rsidP="00087E7B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/>
          <w:sz w:val="24"/>
          <w:szCs w:val="24"/>
        </w:rPr>
        <w:t xml:space="preserve">&lt;cr&gt; </w:t>
      </w:r>
      <w:r w:rsidRPr="006222FC">
        <w:rPr>
          <w:rFonts w:cs="David"/>
          <w:sz w:val="24"/>
          <w:szCs w:val="24"/>
          <w:rtl/>
        </w:rPr>
        <w:t xml:space="preserve">  מייצג את האות </w:t>
      </w:r>
      <w:r w:rsidRPr="006222FC">
        <w:rPr>
          <w:rFonts w:cs="David"/>
          <w:sz w:val="24"/>
          <w:szCs w:val="24"/>
        </w:rPr>
        <w:t>carriage return</w:t>
      </w:r>
      <w:r w:rsidRPr="006222FC">
        <w:rPr>
          <w:rFonts w:cs="David"/>
          <w:sz w:val="24"/>
          <w:szCs w:val="24"/>
          <w:rtl/>
        </w:rPr>
        <w:t xml:space="preserve"> .</w:t>
      </w:r>
    </w:p>
    <w:p w:rsidR="00B70E9C" w:rsidRPr="006222FC" w:rsidRDefault="00B70E9C" w:rsidP="00087E7B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B70E9C" w:rsidRPr="006222FC" w:rsidRDefault="00B70E9C" w:rsidP="0091055D">
      <w:pPr>
        <w:pStyle w:val="Header"/>
        <w:numPr>
          <w:ilvl w:val="0"/>
          <w:numId w:val="25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  <w:rtl/>
        </w:rPr>
        <w:t>שינוי תדר.</w:t>
      </w:r>
    </w:p>
    <w:p w:rsidR="00B70E9C" w:rsidRPr="006222FC" w:rsidRDefault="00B70E9C" w:rsidP="0091055D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/>
          <w:sz w:val="24"/>
          <w:szCs w:val="24"/>
          <w:rtl/>
        </w:rPr>
        <w:t>גם במקלט  וגם במשדר יוכנס התדר בצורה הבאה :</w:t>
      </w:r>
    </w:p>
    <w:p w:rsidR="00B70E9C" w:rsidRPr="006222FC" w:rsidRDefault="00B70E9C" w:rsidP="00012C34">
      <w:pPr>
        <w:pStyle w:val="Header"/>
        <w:tabs>
          <w:tab w:val="clear" w:pos="4153"/>
          <w:tab w:val="clear" w:pos="8306"/>
        </w:tabs>
        <w:bidi w:val="0"/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  <w:rtl/>
        </w:rPr>
        <w:t>$</w:t>
      </w:r>
      <w:r w:rsidRPr="006222FC">
        <w:rPr>
          <w:rFonts w:cs="David"/>
          <w:sz w:val="24"/>
          <w:szCs w:val="24"/>
        </w:rPr>
        <w:t xml:space="preserve">F XXXX &lt;cr&gt; </w:t>
      </w:r>
    </w:p>
    <w:p w:rsidR="00B70E9C" w:rsidRPr="006222FC" w:rsidRDefault="00B70E9C" w:rsidP="0091055D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/>
          <w:sz w:val="24"/>
          <w:szCs w:val="24"/>
          <w:rtl/>
        </w:rPr>
        <w:t xml:space="preserve">כאשר </w:t>
      </w:r>
      <w:r w:rsidRPr="006222FC">
        <w:rPr>
          <w:rFonts w:cs="David"/>
          <w:sz w:val="24"/>
          <w:szCs w:val="24"/>
        </w:rPr>
        <w:t>XXXX</w:t>
      </w:r>
      <w:r w:rsidRPr="006222FC">
        <w:rPr>
          <w:rFonts w:cs="David"/>
          <w:sz w:val="24"/>
          <w:szCs w:val="24"/>
          <w:rtl/>
        </w:rPr>
        <w:t xml:space="preserve"> הינו מספר ב</w:t>
      </w:r>
      <w:r w:rsidRPr="006222FC">
        <w:rPr>
          <w:rFonts w:cs="David"/>
          <w:sz w:val="24"/>
          <w:szCs w:val="24"/>
        </w:rPr>
        <w:t>MHZ</w:t>
      </w:r>
      <w:r w:rsidRPr="006222FC">
        <w:rPr>
          <w:rFonts w:cs="David"/>
          <w:sz w:val="24"/>
          <w:szCs w:val="24"/>
          <w:rtl/>
        </w:rPr>
        <w:t xml:space="preserve"> .</w:t>
      </w:r>
    </w:p>
    <w:p w:rsidR="00B70E9C" w:rsidRPr="006222FC" w:rsidRDefault="00B70E9C" w:rsidP="0091055D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B70E9C" w:rsidRPr="006222FC" w:rsidRDefault="00B70E9C" w:rsidP="0091055D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/>
          <w:sz w:val="24"/>
          <w:szCs w:val="24"/>
          <w:rtl/>
        </w:rPr>
        <w:t xml:space="preserve">היחידה מתעוררת בתדר </w:t>
      </w:r>
      <w:r w:rsidRPr="006222FC">
        <w:rPr>
          <w:rFonts w:cs="David"/>
          <w:sz w:val="24"/>
          <w:szCs w:val="24"/>
        </w:rPr>
        <w:t>DEFAULT</w:t>
      </w:r>
      <w:r w:rsidRPr="006222FC">
        <w:rPr>
          <w:rFonts w:cs="David"/>
          <w:sz w:val="24"/>
          <w:szCs w:val="24"/>
          <w:rtl/>
        </w:rPr>
        <w:t xml:space="preserve"> </w:t>
      </w:r>
    </w:p>
    <w:p w:rsidR="00B70E9C" w:rsidRPr="006222FC" w:rsidRDefault="00B70E9C" w:rsidP="0091055D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B70E9C" w:rsidRPr="006222FC" w:rsidRDefault="00B70E9C" w:rsidP="00905D84">
      <w:pPr>
        <w:pStyle w:val="Header"/>
        <w:numPr>
          <w:ilvl w:val="0"/>
          <w:numId w:val="25"/>
        </w:numPr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/>
          <w:sz w:val="24"/>
          <w:szCs w:val="24"/>
          <w:rtl/>
        </w:rPr>
        <w:t>הכנסת היחידות למצב עבודה מלא</w:t>
      </w:r>
    </w:p>
    <w:p w:rsidR="00B70E9C" w:rsidRPr="006222FC" w:rsidRDefault="00B70E9C" w:rsidP="00314548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/>
          <w:sz w:val="24"/>
          <w:szCs w:val="24"/>
          <w:rtl/>
        </w:rPr>
        <w:t>יתאפשר בעזרת הפקודה הבאה:</w:t>
      </w:r>
    </w:p>
    <w:p w:rsidR="00B70E9C" w:rsidRPr="006222FC" w:rsidRDefault="00B70E9C" w:rsidP="00905D84">
      <w:pPr>
        <w:pStyle w:val="Header"/>
        <w:tabs>
          <w:tab w:val="clear" w:pos="4153"/>
          <w:tab w:val="clear" w:pos="8306"/>
        </w:tabs>
        <w:bidi w:val="0"/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</w:rPr>
        <w:t xml:space="preserve">$ON 1/0 &lt; cr&gt;    </w:t>
      </w:r>
    </w:p>
    <w:p w:rsidR="00B70E9C" w:rsidRPr="006222FC" w:rsidRDefault="00B70E9C" w:rsidP="00905D84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/>
          <w:sz w:val="24"/>
          <w:szCs w:val="24"/>
          <w:rtl/>
        </w:rPr>
        <w:t xml:space="preserve">1= </w:t>
      </w:r>
      <w:r w:rsidRPr="006222FC">
        <w:rPr>
          <w:rFonts w:cs="David"/>
          <w:sz w:val="24"/>
          <w:szCs w:val="24"/>
        </w:rPr>
        <w:t>ON</w:t>
      </w:r>
      <w:r w:rsidRPr="006222FC">
        <w:rPr>
          <w:rFonts w:cs="David"/>
          <w:sz w:val="24"/>
          <w:szCs w:val="24"/>
          <w:rtl/>
        </w:rPr>
        <w:t xml:space="preserve"> , 0- </w:t>
      </w:r>
      <w:r w:rsidRPr="006222FC">
        <w:rPr>
          <w:rFonts w:cs="David"/>
          <w:sz w:val="24"/>
          <w:szCs w:val="24"/>
        </w:rPr>
        <w:t xml:space="preserve"> OFF (DEFAULT)</w:t>
      </w:r>
    </w:p>
    <w:p w:rsidR="00B70E9C" w:rsidRPr="006222FC" w:rsidRDefault="00B70E9C" w:rsidP="005A1605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B70E9C" w:rsidRPr="006222FC" w:rsidRDefault="00B70E9C" w:rsidP="00905D84">
      <w:pPr>
        <w:pStyle w:val="Header"/>
        <w:numPr>
          <w:ilvl w:val="0"/>
          <w:numId w:val="25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  <w:rtl/>
        </w:rPr>
        <w:t>כיבוי והדלקה של מגבר הספק ( ללא קשר הספק גבוה או נמוך)</w:t>
      </w:r>
    </w:p>
    <w:p w:rsidR="00B70E9C" w:rsidRPr="006222FC" w:rsidRDefault="00B70E9C" w:rsidP="00314548">
      <w:pPr>
        <w:pStyle w:val="Header"/>
        <w:tabs>
          <w:tab w:val="clear" w:pos="4153"/>
          <w:tab w:val="clear" w:pos="8306"/>
        </w:tabs>
        <w:bidi w:val="0"/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</w:rPr>
        <w:t>$PS  1/0 &lt;cr&gt;</w:t>
      </w:r>
    </w:p>
    <w:p w:rsidR="00B70E9C" w:rsidRPr="006222FC" w:rsidRDefault="00B70E9C" w:rsidP="00314548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/>
          <w:sz w:val="24"/>
          <w:szCs w:val="24"/>
          <w:rtl/>
        </w:rPr>
        <w:t xml:space="preserve">1= </w:t>
      </w:r>
      <w:r w:rsidRPr="006222FC">
        <w:rPr>
          <w:rFonts w:cs="David"/>
          <w:sz w:val="24"/>
          <w:szCs w:val="24"/>
        </w:rPr>
        <w:t>ON</w:t>
      </w:r>
      <w:r w:rsidRPr="006222FC">
        <w:rPr>
          <w:rFonts w:cs="David"/>
          <w:sz w:val="24"/>
          <w:szCs w:val="24"/>
          <w:rtl/>
        </w:rPr>
        <w:t xml:space="preserve"> , 0- </w:t>
      </w:r>
      <w:r w:rsidRPr="006222FC">
        <w:rPr>
          <w:rFonts w:cs="David"/>
          <w:sz w:val="24"/>
          <w:szCs w:val="24"/>
        </w:rPr>
        <w:t xml:space="preserve">(DEFAULT) </w:t>
      </w:r>
      <w:r w:rsidRPr="006222FC">
        <w:rPr>
          <w:rFonts w:cs="David"/>
          <w:sz w:val="24"/>
          <w:szCs w:val="24"/>
          <w:rtl/>
        </w:rPr>
        <w:t xml:space="preserve"> </w:t>
      </w:r>
      <w:r w:rsidRPr="006222FC">
        <w:rPr>
          <w:rFonts w:cs="David"/>
          <w:sz w:val="24"/>
          <w:szCs w:val="24"/>
        </w:rPr>
        <w:t xml:space="preserve"> OFF</w:t>
      </w:r>
    </w:p>
    <w:p w:rsidR="00B70E9C" w:rsidRPr="006222FC" w:rsidRDefault="00B70E9C" w:rsidP="00314548">
      <w:pPr>
        <w:pStyle w:val="Header"/>
        <w:tabs>
          <w:tab w:val="clear" w:pos="4153"/>
          <w:tab w:val="clear" w:pos="8306"/>
        </w:tabs>
        <w:bidi w:val="0"/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</w:rPr>
        <w:tab/>
      </w:r>
    </w:p>
    <w:p w:rsidR="00B70E9C" w:rsidRPr="006222FC" w:rsidRDefault="00B70E9C" w:rsidP="0091055D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B70E9C" w:rsidRPr="006222FC" w:rsidRDefault="00B70E9C" w:rsidP="0091055D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/>
          <w:sz w:val="24"/>
          <w:szCs w:val="24"/>
          <w:rtl/>
        </w:rPr>
        <w:t xml:space="preserve">3. כיבוי מדיד </w:t>
      </w:r>
      <w:r w:rsidRPr="006222FC">
        <w:rPr>
          <w:rFonts w:cs="David"/>
          <w:sz w:val="24"/>
          <w:szCs w:val="24"/>
        </w:rPr>
        <w:t>RSSI</w:t>
      </w:r>
      <w:r w:rsidRPr="006222FC">
        <w:rPr>
          <w:rFonts w:cs="David"/>
          <w:sz w:val="24"/>
          <w:szCs w:val="24"/>
          <w:rtl/>
        </w:rPr>
        <w:t xml:space="preserve"> / הספק מתקדם </w:t>
      </w:r>
    </w:p>
    <w:p w:rsidR="00B70E9C" w:rsidRPr="006222FC" w:rsidRDefault="00B70E9C" w:rsidP="0091055D">
      <w:pPr>
        <w:pStyle w:val="Header"/>
        <w:tabs>
          <w:tab w:val="clear" w:pos="4153"/>
          <w:tab w:val="clear" w:pos="8306"/>
        </w:tabs>
        <w:bidi w:val="0"/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</w:rPr>
        <w:t>$LD  1/0&lt;cr&gt;</w:t>
      </w:r>
    </w:p>
    <w:p w:rsidR="00B70E9C" w:rsidRPr="006222FC" w:rsidRDefault="00B70E9C" w:rsidP="0091055D">
      <w:pPr>
        <w:pStyle w:val="Header"/>
        <w:tabs>
          <w:tab w:val="clear" w:pos="4153"/>
          <w:tab w:val="clear" w:pos="8306"/>
        </w:tabs>
        <w:bidi w:val="0"/>
        <w:rPr>
          <w:rFonts w:cs="David"/>
          <w:sz w:val="24"/>
          <w:szCs w:val="24"/>
          <w:rtl/>
        </w:rPr>
      </w:pPr>
    </w:p>
    <w:p w:rsidR="00B70E9C" w:rsidRPr="006222FC" w:rsidRDefault="00B70E9C" w:rsidP="0091055D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/>
          <w:sz w:val="24"/>
          <w:szCs w:val="24"/>
          <w:rtl/>
        </w:rPr>
        <w:t>1=</w:t>
      </w:r>
      <w:r w:rsidRPr="006222FC">
        <w:rPr>
          <w:rFonts w:cs="David"/>
          <w:sz w:val="24"/>
          <w:szCs w:val="24"/>
        </w:rPr>
        <w:t xml:space="preserve"> (DEFAULT) </w:t>
      </w:r>
      <w:r w:rsidRPr="006222FC">
        <w:rPr>
          <w:rFonts w:cs="David"/>
          <w:sz w:val="24"/>
          <w:szCs w:val="24"/>
          <w:rtl/>
        </w:rPr>
        <w:t xml:space="preserve"> </w:t>
      </w:r>
      <w:r w:rsidRPr="006222FC">
        <w:rPr>
          <w:rFonts w:cs="David"/>
          <w:sz w:val="24"/>
          <w:szCs w:val="24"/>
        </w:rPr>
        <w:t>ON</w:t>
      </w:r>
      <w:r w:rsidRPr="006222FC">
        <w:rPr>
          <w:rFonts w:cs="David"/>
          <w:sz w:val="24"/>
          <w:szCs w:val="24"/>
          <w:rtl/>
        </w:rPr>
        <w:t xml:space="preserve"> , 0- </w:t>
      </w:r>
      <w:r w:rsidRPr="006222FC">
        <w:rPr>
          <w:rFonts w:cs="David"/>
          <w:sz w:val="24"/>
          <w:szCs w:val="24"/>
        </w:rPr>
        <w:t>OFF</w:t>
      </w:r>
    </w:p>
    <w:p w:rsidR="00B70E9C" w:rsidRPr="006222FC" w:rsidRDefault="00B70E9C" w:rsidP="0091055D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B70E9C" w:rsidRPr="006222FC" w:rsidRDefault="00B70E9C" w:rsidP="0091055D">
      <w:pPr>
        <w:pStyle w:val="Header"/>
        <w:numPr>
          <w:ilvl w:val="0"/>
          <w:numId w:val="27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  <w:rtl/>
        </w:rPr>
        <w:t xml:space="preserve">קבלת חיוויים </w:t>
      </w:r>
    </w:p>
    <w:p w:rsidR="00B70E9C" w:rsidRPr="006222FC" w:rsidRDefault="00B70E9C" w:rsidP="0091055D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/>
          <w:sz w:val="24"/>
          <w:szCs w:val="24"/>
          <w:rtl/>
        </w:rPr>
        <w:t>ברגע הפקודה :</w:t>
      </w:r>
    </w:p>
    <w:p w:rsidR="00B70E9C" w:rsidRPr="006222FC" w:rsidRDefault="00B70E9C" w:rsidP="0091055D">
      <w:pPr>
        <w:pStyle w:val="Header"/>
        <w:tabs>
          <w:tab w:val="clear" w:pos="4153"/>
          <w:tab w:val="clear" w:pos="8306"/>
        </w:tabs>
        <w:bidi w:val="0"/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</w:rPr>
        <w:t>$Q&lt;cr&gt;</w:t>
      </w:r>
    </w:p>
    <w:p w:rsidR="00B70E9C" w:rsidRPr="006222FC" w:rsidRDefault="00B70E9C" w:rsidP="0091055D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/>
          <w:sz w:val="24"/>
          <w:szCs w:val="24"/>
          <w:rtl/>
        </w:rPr>
        <w:t>יוחזרו הפרמטרים הבאים :</w:t>
      </w:r>
    </w:p>
    <w:p w:rsidR="00B70E9C" w:rsidRPr="006222FC" w:rsidRDefault="00B70E9C" w:rsidP="0091055D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B70E9C" w:rsidRPr="006222FC" w:rsidRDefault="00B70E9C" w:rsidP="00257642">
      <w:pPr>
        <w:pStyle w:val="Header"/>
        <w:bidi w:val="0"/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</w:rPr>
        <w:t>FREQ=XXXX ,POWER</w:t>
      </w:r>
      <w:r w:rsidRPr="006222FC">
        <w:rPr>
          <w:rFonts w:cs="David"/>
          <w:sz w:val="24"/>
          <w:szCs w:val="24"/>
          <w:rtl/>
        </w:rPr>
        <w:t xml:space="preserve"> </w:t>
      </w:r>
      <w:r w:rsidRPr="006222FC">
        <w:rPr>
          <w:rFonts w:cs="David"/>
          <w:sz w:val="24"/>
          <w:szCs w:val="24"/>
        </w:rPr>
        <w:t> OR RSSI=± XX dBM</w:t>
      </w:r>
      <w:r w:rsidRPr="006222FC">
        <w:rPr>
          <w:rFonts w:cs="David"/>
          <w:color w:val="FF0000"/>
          <w:sz w:val="24"/>
          <w:szCs w:val="24"/>
        </w:rPr>
        <w:t>,</w:t>
      </w:r>
      <w:r w:rsidRPr="006222FC">
        <w:rPr>
          <w:rFonts w:cs="David"/>
          <w:sz w:val="24"/>
          <w:szCs w:val="24"/>
        </w:rPr>
        <w:t xml:space="preserve"> REV POWER = OK</w:t>
      </w:r>
      <w:r w:rsidRPr="006222FC">
        <w:rPr>
          <w:rFonts w:cs="David"/>
          <w:color w:val="FF0000"/>
          <w:sz w:val="24"/>
          <w:szCs w:val="24"/>
        </w:rPr>
        <w:t xml:space="preserve">, </w:t>
      </w:r>
      <w:r w:rsidRPr="006222FC">
        <w:rPr>
          <w:rFonts w:cs="David"/>
          <w:sz w:val="24"/>
          <w:szCs w:val="24"/>
        </w:rPr>
        <w:t>LOCK = OK</w:t>
      </w:r>
      <w:r w:rsidRPr="006222FC">
        <w:rPr>
          <w:rFonts w:cs="David"/>
          <w:color w:val="FF0000"/>
          <w:sz w:val="24"/>
          <w:szCs w:val="24"/>
        </w:rPr>
        <w:t>,</w:t>
      </w:r>
      <w:r w:rsidRPr="006222FC">
        <w:rPr>
          <w:rFonts w:cs="David"/>
          <w:sz w:val="24"/>
          <w:szCs w:val="24"/>
        </w:rPr>
        <w:t xml:space="preserve"> UNIT ID</w:t>
      </w:r>
      <w:r w:rsidRPr="006222FC">
        <w:rPr>
          <w:rFonts w:cs="David"/>
          <w:color w:val="FF0000"/>
          <w:sz w:val="24"/>
          <w:szCs w:val="24"/>
        </w:rPr>
        <w:t>,</w:t>
      </w:r>
      <w:r w:rsidRPr="006222FC">
        <w:rPr>
          <w:rFonts w:cs="David"/>
          <w:sz w:val="24"/>
          <w:szCs w:val="24"/>
        </w:rPr>
        <w:t xml:space="preserve"> SW VERSION</w:t>
      </w:r>
      <w:r w:rsidRPr="006222FC">
        <w:rPr>
          <w:rFonts w:cs="David"/>
          <w:color w:val="FF0000"/>
          <w:sz w:val="24"/>
          <w:szCs w:val="24"/>
        </w:rPr>
        <w:t xml:space="preserve">, </w:t>
      </w:r>
      <w:r w:rsidRPr="006222FC">
        <w:rPr>
          <w:rFonts w:cs="David"/>
          <w:sz w:val="24"/>
          <w:szCs w:val="24"/>
        </w:rPr>
        <w:t>UNIT S/N</w:t>
      </w:r>
      <w:r w:rsidRPr="006222FC">
        <w:rPr>
          <w:rFonts w:cs="David"/>
          <w:color w:val="FF0000"/>
          <w:sz w:val="24"/>
          <w:szCs w:val="24"/>
        </w:rPr>
        <w:t>,</w:t>
      </w:r>
      <w:r w:rsidRPr="006222FC">
        <w:rPr>
          <w:rFonts w:cs="David"/>
          <w:sz w:val="24"/>
          <w:szCs w:val="24"/>
        </w:rPr>
        <w:t xml:space="preserve"> </w:t>
      </w:r>
      <w:smartTag w:uri="urn:schemas-microsoft-com:office:smarttags" w:element="metricconverter">
        <w:smartTagPr>
          <w:attr w:name="ProductID" w:val="0085003C"/>
        </w:smartTagPr>
        <w:smartTag w:uri="urn:schemas-microsoft-com:office:smarttags" w:element="City">
          <w:r w:rsidRPr="006222FC">
            <w:rPr>
              <w:rFonts w:cs="David"/>
              <w:sz w:val="24"/>
              <w:szCs w:val="24"/>
            </w:rPr>
            <w:t>UNIT</w:t>
          </w:r>
        </w:smartTag>
        <w:r w:rsidRPr="006222FC">
          <w:rPr>
            <w:rFonts w:cs="David"/>
            <w:sz w:val="24"/>
            <w:szCs w:val="24"/>
          </w:rPr>
          <w:t xml:space="preserve"> </w:t>
        </w:r>
        <w:smartTag w:uri="urn:schemas-microsoft-com:office:smarttags" w:element="metricconverter">
          <w:smartTagPr>
            <w:attr w:name="ProductID" w:val="0085003C"/>
          </w:smartTagPr>
          <w:r w:rsidRPr="006222FC">
            <w:rPr>
              <w:rFonts w:cs="David"/>
              <w:sz w:val="24"/>
              <w:szCs w:val="24"/>
            </w:rPr>
            <w:t>DC</w:t>
          </w:r>
        </w:smartTag>
      </w:smartTag>
      <w:r w:rsidRPr="006222FC">
        <w:rPr>
          <w:rFonts w:cs="David"/>
          <w:sz w:val="24"/>
          <w:szCs w:val="24"/>
        </w:rPr>
        <w:t xml:space="preserve"> &lt;cr&gt;</w:t>
      </w:r>
    </w:p>
    <w:p w:rsidR="00B70E9C" w:rsidRPr="006222FC" w:rsidRDefault="00B70E9C" w:rsidP="0091055D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/>
          <w:sz w:val="24"/>
          <w:szCs w:val="24"/>
          <w:rtl/>
        </w:rPr>
        <w:t>בין כל מספר למספר יופיע פסיק לסימון סוף שדה .</w:t>
      </w:r>
    </w:p>
    <w:p w:rsidR="00B70E9C" w:rsidRPr="006222FC" w:rsidRDefault="00B70E9C" w:rsidP="0091055D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B70E9C" w:rsidRPr="006222FC" w:rsidRDefault="00B70E9C" w:rsidP="0091055D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</w:rPr>
      </w:pPr>
    </w:p>
    <w:p w:rsidR="00B70E9C" w:rsidRPr="006222FC" w:rsidRDefault="00B70E9C" w:rsidP="0091055D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/>
          <w:sz w:val="24"/>
          <w:szCs w:val="24"/>
        </w:rPr>
        <w:t>5</w:t>
      </w:r>
      <w:r w:rsidRPr="006222FC">
        <w:rPr>
          <w:rFonts w:cs="David"/>
          <w:sz w:val="24"/>
          <w:szCs w:val="24"/>
          <w:rtl/>
        </w:rPr>
        <w:t xml:space="preserve"> . במשדר  בחירת הספק </w:t>
      </w:r>
      <w:r w:rsidRPr="006222FC">
        <w:rPr>
          <w:rFonts w:cs="David"/>
          <w:sz w:val="24"/>
          <w:szCs w:val="24"/>
        </w:rPr>
        <w:t>HI</w:t>
      </w:r>
      <w:r w:rsidRPr="006222FC">
        <w:rPr>
          <w:rFonts w:cs="David"/>
          <w:sz w:val="24"/>
          <w:szCs w:val="24"/>
          <w:rtl/>
        </w:rPr>
        <w:t>.</w:t>
      </w:r>
      <w:r w:rsidRPr="006222FC">
        <w:rPr>
          <w:rFonts w:cs="David"/>
          <w:sz w:val="24"/>
          <w:szCs w:val="24"/>
        </w:rPr>
        <w:t>LO</w:t>
      </w:r>
    </w:p>
    <w:p w:rsidR="00B70E9C" w:rsidRPr="006222FC" w:rsidRDefault="00B70E9C" w:rsidP="0091055D">
      <w:pPr>
        <w:pStyle w:val="Header"/>
        <w:tabs>
          <w:tab w:val="clear" w:pos="4153"/>
          <w:tab w:val="clear" w:pos="8306"/>
        </w:tabs>
        <w:bidi w:val="0"/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</w:rPr>
        <w:t>$P  0/1&lt;cr&gt;</w:t>
      </w:r>
    </w:p>
    <w:p w:rsidR="00B70E9C" w:rsidRPr="006222FC" w:rsidRDefault="00B70E9C" w:rsidP="0091055D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/>
          <w:sz w:val="24"/>
          <w:szCs w:val="24"/>
          <w:rtl/>
        </w:rPr>
        <w:t>1=הספק גבוה , 0 – הספק נמוך . השליטה  מתאפשרת רק אם הפין הדיסקרטי השולט נמצא במצב גבוה .</w:t>
      </w:r>
    </w:p>
    <w:p w:rsidR="00B70E9C" w:rsidRPr="006222FC" w:rsidRDefault="00B70E9C" w:rsidP="0091055D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B70E9C" w:rsidRPr="006222FC" w:rsidRDefault="00B70E9C" w:rsidP="0091055D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B70E9C" w:rsidRPr="006222FC" w:rsidRDefault="00B70E9C" w:rsidP="0091055D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/>
          <w:sz w:val="24"/>
          <w:szCs w:val="24"/>
          <w:rtl/>
        </w:rPr>
        <w:t>במצב הדלקה:</w:t>
      </w:r>
    </w:p>
    <w:p w:rsidR="00B70E9C" w:rsidRPr="006222FC" w:rsidRDefault="00B70E9C" w:rsidP="0091055D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/>
          <w:sz w:val="24"/>
          <w:szCs w:val="24"/>
          <w:rtl/>
        </w:rPr>
        <w:t xml:space="preserve">עם הדלקת היחידה המערכת תהיה במצב </w:t>
      </w:r>
      <w:r w:rsidRPr="006222FC">
        <w:rPr>
          <w:rFonts w:cs="David"/>
          <w:sz w:val="24"/>
          <w:szCs w:val="24"/>
        </w:rPr>
        <w:t>OFF</w:t>
      </w:r>
      <w:r w:rsidRPr="006222FC">
        <w:rPr>
          <w:rFonts w:cs="David"/>
          <w:sz w:val="24"/>
          <w:szCs w:val="24"/>
          <w:rtl/>
        </w:rPr>
        <w:t xml:space="preserve">. בפקודה של </w:t>
      </w:r>
      <w:r w:rsidRPr="006222FC">
        <w:rPr>
          <w:rFonts w:cs="David"/>
          <w:sz w:val="24"/>
          <w:szCs w:val="24"/>
        </w:rPr>
        <w:t>ON=1</w:t>
      </w:r>
      <w:r w:rsidRPr="006222FC">
        <w:rPr>
          <w:rFonts w:cs="David"/>
          <w:sz w:val="24"/>
          <w:szCs w:val="24"/>
          <w:rtl/>
        </w:rPr>
        <w:t xml:space="preserve"> היחידה תדלק בתדר האחרון ייטען והספק השידור יהיה ב</w:t>
      </w:r>
      <w:r w:rsidRPr="006222FC">
        <w:rPr>
          <w:rFonts w:cs="David"/>
          <w:sz w:val="24"/>
          <w:szCs w:val="24"/>
        </w:rPr>
        <w:t>LOW</w:t>
      </w:r>
      <w:r w:rsidRPr="006222FC">
        <w:rPr>
          <w:rFonts w:cs="David"/>
          <w:sz w:val="24"/>
          <w:szCs w:val="24"/>
          <w:rtl/>
        </w:rPr>
        <w:t xml:space="preserve"> .  עם פקודת ה</w:t>
      </w:r>
      <w:r w:rsidRPr="006222FC">
        <w:rPr>
          <w:rFonts w:cs="David"/>
          <w:sz w:val="24"/>
          <w:szCs w:val="24"/>
        </w:rPr>
        <w:t>ON</w:t>
      </w:r>
      <w:r w:rsidRPr="006222FC">
        <w:rPr>
          <w:rFonts w:cs="David"/>
          <w:sz w:val="24"/>
          <w:szCs w:val="24"/>
          <w:rtl/>
        </w:rPr>
        <w:t xml:space="preserve"> הבקר יוצא דסקרטיים להדלקת המייצבים הפנימיים וישלח פקודת טעינת תדר ל</w:t>
      </w:r>
      <w:r w:rsidRPr="006222FC">
        <w:rPr>
          <w:rFonts w:cs="David"/>
          <w:sz w:val="24"/>
          <w:szCs w:val="24"/>
        </w:rPr>
        <w:t>PLL</w:t>
      </w:r>
      <w:r w:rsidRPr="006222FC">
        <w:rPr>
          <w:rFonts w:cs="David"/>
          <w:sz w:val="24"/>
          <w:szCs w:val="24"/>
          <w:rtl/>
        </w:rPr>
        <w:t xml:space="preserve"> .</w:t>
      </w:r>
    </w:p>
    <w:p w:rsidR="00B70E9C" w:rsidRPr="006222FC" w:rsidRDefault="00B70E9C" w:rsidP="0091055D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B70E9C" w:rsidRPr="006222FC" w:rsidRDefault="00B70E9C" w:rsidP="0091055D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B70E9C" w:rsidRPr="006222FC" w:rsidRDefault="00B70E9C" w:rsidP="0091055D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/>
          <w:sz w:val="24"/>
          <w:szCs w:val="24"/>
          <w:rtl/>
        </w:rPr>
        <w:tab/>
      </w:r>
      <w:r w:rsidRPr="006222FC">
        <w:rPr>
          <w:rFonts w:cs="David"/>
          <w:sz w:val="24"/>
          <w:szCs w:val="24"/>
          <w:rtl/>
        </w:rPr>
        <w:tab/>
      </w:r>
      <w:r w:rsidRPr="006222FC">
        <w:rPr>
          <w:rFonts w:cs="David"/>
          <w:sz w:val="24"/>
          <w:szCs w:val="24"/>
          <w:rtl/>
        </w:rPr>
        <w:tab/>
      </w:r>
      <w:r w:rsidRPr="006222FC">
        <w:rPr>
          <w:rFonts w:cs="David"/>
          <w:sz w:val="24"/>
          <w:szCs w:val="24"/>
          <w:rtl/>
        </w:rPr>
        <w:tab/>
      </w:r>
      <w:r w:rsidRPr="006222FC">
        <w:rPr>
          <w:rFonts w:cs="David"/>
          <w:sz w:val="24"/>
          <w:szCs w:val="24"/>
          <w:rtl/>
        </w:rPr>
        <w:tab/>
      </w:r>
      <w:r w:rsidRPr="006222FC">
        <w:rPr>
          <w:rFonts w:cs="David"/>
          <w:sz w:val="24"/>
          <w:szCs w:val="24"/>
          <w:rtl/>
        </w:rPr>
        <w:tab/>
      </w:r>
      <w:r w:rsidRPr="006222FC">
        <w:rPr>
          <w:rFonts w:cs="David"/>
          <w:sz w:val="24"/>
          <w:szCs w:val="24"/>
          <w:rtl/>
        </w:rPr>
        <w:tab/>
      </w:r>
      <w:r w:rsidRPr="006222FC">
        <w:rPr>
          <w:rFonts w:cs="David"/>
          <w:sz w:val="24"/>
          <w:szCs w:val="24"/>
          <w:rtl/>
        </w:rPr>
        <w:tab/>
      </w:r>
      <w:r w:rsidRPr="006222FC">
        <w:rPr>
          <w:rFonts w:cs="David"/>
          <w:sz w:val="24"/>
          <w:szCs w:val="24"/>
          <w:rtl/>
        </w:rPr>
        <w:tab/>
      </w:r>
      <w:r w:rsidRPr="006222FC">
        <w:rPr>
          <w:rFonts w:cs="David"/>
          <w:sz w:val="24"/>
          <w:szCs w:val="24"/>
          <w:rtl/>
        </w:rPr>
        <w:tab/>
      </w:r>
      <w:r w:rsidRPr="006222FC">
        <w:rPr>
          <w:rFonts w:cs="David"/>
          <w:sz w:val="24"/>
          <w:szCs w:val="24"/>
          <w:rtl/>
        </w:rPr>
        <w:tab/>
      </w:r>
    </w:p>
    <w:p w:rsidR="00B70E9C" w:rsidRPr="006222FC" w:rsidRDefault="00B70E9C" w:rsidP="0091055D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</w:rPr>
      </w:pPr>
    </w:p>
    <w:p w:rsidR="00B70E9C" w:rsidRPr="006222FC" w:rsidRDefault="00B70E9C" w:rsidP="0091055D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B70E9C" w:rsidRPr="006222FC" w:rsidRDefault="00B70E9C" w:rsidP="0091055D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/>
          <w:sz w:val="24"/>
          <w:szCs w:val="24"/>
          <w:rtl/>
        </w:rPr>
        <w:t>כללי</w:t>
      </w:r>
    </w:p>
    <w:p w:rsidR="00B70E9C" w:rsidRPr="006222FC" w:rsidRDefault="00B70E9C" w:rsidP="0091055D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/>
          <w:sz w:val="24"/>
          <w:szCs w:val="24"/>
          <w:rtl/>
        </w:rPr>
        <w:t>כרטיס הבקר במקלט ובמשדר זהה .</w:t>
      </w:r>
    </w:p>
    <w:p w:rsidR="00B70E9C" w:rsidRDefault="00B70E9C" w:rsidP="0091055D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/>
          <w:sz w:val="24"/>
          <w:szCs w:val="24"/>
          <w:rtl/>
        </w:rPr>
        <w:t>להלן סכימת הכרטיס:</w:t>
      </w:r>
    </w:p>
    <w:p w:rsidR="00B70E9C" w:rsidRPr="006222FC" w:rsidRDefault="00B70E9C" w:rsidP="0091055D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B70E9C" w:rsidRPr="006222FC" w:rsidRDefault="00B70E9C" w:rsidP="00752ED0">
      <w:pPr>
        <w:pStyle w:val="Header"/>
        <w:tabs>
          <w:tab w:val="clear" w:pos="4153"/>
          <w:tab w:val="clear" w:pos="8306"/>
        </w:tabs>
        <w:ind w:left="-762"/>
        <w:jc w:val="right"/>
        <w:rPr>
          <w:rFonts w:cs="David"/>
          <w:sz w:val="24"/>
          <w:szCs w:val="24"/>
          <w:rtl/>
        </w:rPr>
      </w:pPr>
      <w:r w:rsidRPr="0086348A">
        <w:rPr>
          <w:rFonts w:cs="David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i1031" type="#_x0000_t75" style="width:573pt;height:409.5pt;visibility:visible">
            <v:imagedata r:id="rId7" o:title=""/>
          </v:shape>
        </w:pict>
      </w:r>
    </w:p>
    <w:p w:rsidR="00B70E9C" w:rsidRPr="006222FC" w:rsidRDefault="00B70E9C" w:rsidP="00401FD8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B70E9C" w:rsidRPr="006222FC" w:rsidRDefault="00B70E9C" w:rsidP="00401FD8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B70E9C" w:rsidRPr="006222FC" w:rsidRDefault="00B70E9C" w:rsidP="00401FD8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B70E9C" w:rsidRPr="006222FC" w:rsidRDefault="00B70E9C" w:rsidP="00401FD8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>
        <w:rPr>
          <w:rFonts w:cs="David"/>
          <w:sz w:val="24"/>
          <w:szCs w:val="24"/>
          <w:rtl/>
        </w:rPr>
        <w:br w:type="page"/>
      </w:r>
    </w:p>
    <w:p w:rsidR="00B70E9C" w:rsidRPr="006222FC" w:rsidRDefault="00B70E9C" w:rsidP="00401FD8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B70E9C" w:rsidRPr="006222FC" w:rsidRDefault="00B70E9C" w:rsidP="00401FD8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/>
          <w:sz w:val="24"/>
          <w:szCs w:val="24"/>
          <w:rtl/>
        </w:rPr>
        <w:t xml:space="preserve">חיבוריות בקר : </w:t>
      </w:r>
    </w:p>
    <w:p w:rsidR="00B70E9C" w:rsidRPr="006222FC" w:rsidRDefault="00B70E9C" w:rsidP="00401FD8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/>
          <w:sz w:val="24"/>
          <w:szCs w:val="24"/>
        </w:rPr>
        <w:t>PIC18F45K22</w:t>
      </w:r>
    </w:p>
    <w:p w:rsidR="00B70E9C" w:rsidRPr="006222FC" w:rsidRDefault="00B70E9C" w:rsidP="00401FD8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/>
          <w:sz w:val="24"/>
          <w:szCs w:val="24"/>
          <w:rtl/>
        </w:rPr>
        <w:t>.</w:t>
      </w:r>
    </w:p>
    <w:tbl>
      <w:tblPr>
        <w:tblW w:w="5000" w:type="pct"/>
        <w:tblLook w:val="00A0"/>
      </w:tblPr>
      <w:tblGrid>
        <w:gridCol w:w="2984"/>
        <w:gridCol w:w="571"/>
        <w:gridCol w:w="1814"/>
        <w:gridCol w:w="1609"/>
        <w:gridCol w:w="1564"/>
        <w:gridCol w:w="1969"/>
      </w:tblGrid>
      <w:tr w:rsidR="00B70E9C" w:rsidRPr="006222FC" w:rsidTr="004A46CE">
        <w:trPr>
          <w:trHeight w:val="315"/>
        </w:trPr>
        <w:tc>
          <w:tcPr>
            <w:tcW w:w="1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MCU NET</w:t>
            </w:r>
          </w:p>
        </w:tc>
        <w:tc>
          <w:tcPr>
            <w:tcW w:w="29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I/O</w:t>
            </w:r>
          </w:p>
        </w:tc>
        <w:tc>
          <w:tcPr>
            <w:tcW w:w="8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SCHEMATIC NET</w:t>
            </w:r>
          </w:p>
        </w:tc>
        <w:tc>
          <w:tcPr>
            <w:tcW w:w="701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TX FUNCTION</w:t>
            </w:r>
          </w:p>
        </w:tc>
        <w:tc>
          <w:tcPr>
            <w:tcW w:w="69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RX FUNCTION</w:t>
            </w:r>
          </w:p>
        </w:tc>
        <w:tc>
          <w:tcPr>
            <w:tcW w:w="121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EXPLAIN</w:t>
            </w:r>
          </w:p>
        </w:tc>
      </w:tr>
      <w:tr w:rsidR="00B70E9C" w:rsidRPr="006222FC" w:rsidTr="004A46CE">
        <w:trPr>
          <w:trHeight w:val="3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RC7/RX1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 xml:space="preserve">I 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RS485RX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6222FC">
              <w:rPr>
                <w:rFonts w:ascii="Calibri" w:hAnsi="Calibri" w:cs="David"/>
                <w:color w:val="000000"/>
                <w:sz w:val="24"/>
                <w:szCs w:val="24"/>
              </w:rPr>
              <w:t>RS422_</w:t>
            </w: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RX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6222FC">
              <w:rPr>
                <w:rFonts w:ascii="Calibri" w:hAnsi="Calibri" w:cs="David"/>
                <w:color w:val="000000"/>
                <w:sz w:val="24"/>
                <w:szCs w:val="24"/>
              </w:rPr>
              <w:t>RS422_</w:t>
            </w: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RX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  <w:r w:rsidRPr="006222FC">
              <w:rPr>
                <w:rFonts w:ascii="Calibri" w:hAnsi="Calibri" w:cs="David"/>
                <w:color w:val="000000"/>
                <w:sz w:val="24"/>
                <w:szCs w:val="24"/>
              </w:rPr>
              <w:t>RS422 Control RX</w:t>
            </w:r>
          </w:p>
        </w:tc>
      </w:tr>
      <w:tr w:rsidR="00B70E9C" w:rsidRPr="006222FC" w:rsidTr="004A46CE">
        <w:trPr>
          <w:trHeight w:val="3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RD4/AN24/SDO2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NC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NC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</w:tr>
      <w:tr w:rsidR="00B70E9C" w:rsidRPr="006222FC" w:rsidTr="004A46CE">
        <w:trPr>
          <w:trHeight w:val="3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RD5/AN25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RS485EN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NC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NC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</w:tr>
      <w:tr w:rsidR="00B70E9C" w:rsidRPr="006222FC" w:rsidTr="004A46CE">
        <w:trPr>
          <w:trHeight w:val="3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RD6/AN26/TX2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O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EN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POWER_EN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POWER_E</w:t>
            </w:r>
            <w:r w:rsidRPr="006222FC">
              <w:rPr>
                <w:rFonts w:ascii="Calibri" w:hAnsi="Calibri" w:cs="David"/>
                <w:color w:val="000000"/>
                <w:sz w:val="24"/>
                <w:szCs w:val="24"/>
              </w:rPr>
              <w:t>N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</w:tr>
      <w:tr w:rsidR="00B70E9C" w:rsidRPr="006222FC" w:rsidTr="004A46CE">
        <w:trPr>
          <w:trHeight w:val="6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RD7/AN27/RX2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I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N16785247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STBY_IN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STBY_IN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When HI unit goes into STBy ( EN=0) . If Low the according to Software word)</w:t>
            </w:r>
          </w:p>
        </w:tc>
      </w:tr>
      <w:tr w:rsidR="00B70E9C" w:rsidRPr="006222FC" w:rsidTr="004A46CE">
        <w:trPr>
          <w:trHeight w:val="3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Vss1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GND_POWER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</w:tr>
      <w:tr w:rsidR="00B70E9C" w:rsidRPr="006222FC" w:rsidTr="004A46CE">
        <w:trPr>
          <w:trHeight w:val="3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Vdd1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MCU_3p3V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</w:tr>
      <w:tr w:rsidR="00B70E9C" w:rsidRPr="006222FC" w:rsidTr="004A46CE">
        <w:trPr>
          <w:trHeight w:val="6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RB0/INT0/AN12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O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PWR_CNTRL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PA_ON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operating when negative power supply is ok and when software control used</w:t>
            </w:r>
          </w:p>
        </w:tc>
      </w:tr>
      <w:tr w:rsidR="00B70E9C" w:rsidRPr="006222FC" w:rsidTr="004A46CE">
        <w:trPr>
          <w:trHeight w:val="3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RB1/INT1/AN10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>
              <w:rPr>
                <w:rFonts w:ascii="Calibri" w:hAnsi="Calibri" w:cs="David"/>
                <w:color w:val="000000"/>
                <w:sz w:val="24"/>
                <w:szCs w:val="24"/>
              </w:rPr>
              <w:t>Test point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NC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NC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</w:tr>
      <w:tr w:rsidR="00B70E9C" w:rsidRPr="006222FC" w:rsidTr="004A46CE">
        <w:trPr>
          <w:trHeight w:val="3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RB2/INT2/AN8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>
              <w:rPr>
                <w:rFonts w:ascii="Calibri" w:hAnsi="Calibri" w:cs="David"/>
                <w:color w:val="000000"/>
                <w:sz w:val="24"/>
                <w:szCs w:val="24"/>
              </w:rPr>
              <w:t>Test point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NC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NC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</w:tr>
      <w:tr w:rsidR="00B70E9C" w:rsidRPr="006222FC" w:rsidTr="004A46CE">
        <w:trPr>
          <w:trHeight w:val="6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RB3/CCP2/AN9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O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LED_LIGHT_EN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MET_EN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MET_EN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when Hi enables EXTERNAL METER BACKLIGHT</w:t>
            </w:r>
          </w:p>
        </w:tc>
      </w:tr>
      <w:tr w:rsidR="00B70E9C" w:rsidRPr="006222FC" w:rsidTr="004A46CE">
        <w:trPr>
          <w:trHeight w:val="3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NC1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</w:tr>
      <w:tr w:rsidR="00B70E9C" w:rsidRPr="006222FC" w:rsidTr="004A46CE">
        <w:trPr>
          <w:trHeight w:val="3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NC2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</w:tr>
      <w:tr w:rsidR="00B70E9C" w:rsidRPr="006222FC" w:rsidTr="004A46CE">
        <w:trPr>
          <w:trHeight w:val="6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RB4/AN11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O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LED_S2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LED_S2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LED_S2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Blinks when not locked , Lights up when PLL locked</w:t>
            </w:r>
          </w:p>
        </w:tc>
      </w:tr>
      <w:tr w:rsidR="00B70E9C" w:rsidRPr="006222FC" w:rsidTr="004A46CE">
        <w:trPr>
          <w:trHeight w:val="9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RB5/AN13/CCP3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O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LED_S1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LED_S1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LED_S1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IN TX : on in full power . Blinks in low power mode , IN RX : Blinks when below RSSI THRESHHOLD, Lights above</w:t>
            </w:r>
          </w:p>
        </w:tc>
      </w:tr>
      <w:tr w:rsidR="00B70E9C" w:rsidRPr="006222FC" w:rsidTr="004A46CE">
        <w:trPr>
          <w:trHeight w:val="3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RB6/PGC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PGC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PGC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PGC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</w:tr>
      <w:tr w:rsidR="00B70E9C" w:rsidRPr="006222FC" w:rsidTr="004A46CE">
        <w:trPr>
          <w:trHeight w:val="3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RB7/PGD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PGD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PGD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PGD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</w:tr>
      <w:tr w:rsidR="00B70E9C" w:rsidRPr="006222FC" w:rsidTr="004A46CE">
        <w:trPr>
          <w:trHeight w:val="3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M\C\L\R\/RE3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MCLR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MCLR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MCLR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</w:tr>
      <w:tr w:rsidR="00B70E9C" w:rsidRPr="006222FC" w:rsidTr="004A46CE">
        <w:trPr>
          <w:trHeight w:val="3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RA0/AN0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N16785239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NC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NC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</w:tr>
      <w:tr w:rsidR="00B70E9C" w:rsidRPr="006222FC" w:rsidTr="004A46CE">
        <w:trPr>
          <w:trHeight w:val="3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RA1/AN1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O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DAC_LDAC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DAC_LDAC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DAC_LDAC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 xml:space="preserve">Controls DAC AD5312ARMZ for : </w:t>
            </w:r>
          </w:p>
        </w:tc>
      </w:tr>
      <w:tr w:rsidR="00B70E9C" w:rsidRPr="006222FC" w:rsidTr="004A46CE">
        <w:trPr>
          <w:trHeight w:val="6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RA2/AN2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O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DAC_SYNC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DAC_SYNC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DAC_SYNC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TX: PORT A : analog voltage according to measured output power</w:t>
            </w:r>
          </w:p>
        </w:tc>
      </w:tr>
      <w:tr w:rsidR="00B70E9C" w:rsidRPr="006222FC" w:rsidTr="004A46CE">
        <w:trPr>
          <w:trHeight w:val="9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RA3/AN3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O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DAC_CLK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DAC_CLK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DAC_CLK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TX: PORT B: Set negative voltage according to software control . HI /LO only</w:t>
            </w:r>
          </w:p>
        </w:tc>
      </w:tr>
      <w:tr w:rsidR="00B70E9C" w:rsidRPr="006222FC" w:rsidTr="004A46CE">
        <w:trPr>
          <w:trHeight w:val="9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RA4/C1OUT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O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DAC_DATA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DAC_DATA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DAC_DATA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RX: PORT A: analog voltage according to measured RSSI , outputs 1,11,111,1111, PORT B: Not used</w:t>
            </w:r>
          </w:p>
        </w:tc>
      </w:tr>
      <w:tr w:rsidR="00B70E9C" w:rsidRPr="006222FC" w:rsidTr="004A46CE">
        <w:trPr>
          <w:trHeight w:val="6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RA5/AN4/C2OUT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IAN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RREV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RREV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RSSI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TX: Analog input detecting REV power  for reading through software .RX : RSSI</w:t>
            </w:r>
          </w:p>
        </w:tc>
      </w:tr>
      <w:tr w:rsidR="00B70E9C" w:rsidRPr="006222FC" w:rsidTr="004A46CE">
        <w:trPr>
          <w:trHeight w:val="9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RE0/AN5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IAN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FFWR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FFWR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FFWR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TX : Analog input for FWD power to show on meter and in software.RX: not used</w:t>
            </w:r>
          </w:p>
        </w:tc>
      </w:tr>
      <w:tr w:rsidR="00B70E9C" w:rsidRPr="006222FC" w:rsidTr="004A46CE">
        <w:trPr>
          <w:trHeight w:val="6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RE1/AN6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IAN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TMP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TMP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TMP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Reads Temperature parameters , reads in status .</w:t>
            </w:r>
          </w:p>
        </w:tc>
      </w:tr>
      <w:tr w:rsidR="00B70E9C" w:rsidRPr="006222FC" w:rsidTr="004A46CE">
        <w:trPr>
          <w:trHeight w:val="6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RE2/AN7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IAN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N16785439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VG_MONITOR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NC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Monitors voltage , if Above ?Thereshhold , PA_ON is off</w:t>
            </w:r>
          </w:p>
        </w:tc>
      </w:tr>
      <w:tr w:rsidR="00B70E9C" w:rsidRPr="006222FC" w:rsidTr="004A46CE">
        <w:trPr>
          <w:trHeight w:val="3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Vdd2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MCU_3p3V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</w:tr>
      <w:tr w:rsidR="00B70E9C" w:rsidRPr="006222FC" w:rsidTr="004A46CE">
        <w:trPr>
          <w:trHeight w:val="3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Vss2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GND_POWER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</w:tr>
      <w:tr w:rsidR="00B70E9C" w:rsidRPr="006222FC" w:rsidTr="004A46CE">
        <w:trPr>
          <w:trHeight w:val="3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OSC1/RA7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OSC1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OSC1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OSC1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 xml:space="preserve">8MHZ EXTERNAL </w:t>
            </w:r>
            <w:smartTag w:uri="urn:schemas-microsoft-com:office:smarttags" w:element="metricconverter">
              <w:smartTagPr>
                <w:attr w:name="ProductID" w:val="0085003C"/>
              </w:smartTagPr>
              <w:r w:rsidRPr="00C73E79">
                <w:rPr>
                  <w:rFonts w:ascii="Calibri" w:hAnsi="Calibri" w:cs="David"/>
                  <w:color w:val="000000"/>
                  <w:sz w:val="24"/>
                  <w:szCs w:val="24"/>
                </w:rPr>
                <w:t>CRYSTAL</w:t>
              </w:r>
            </w:smartTag>
          </w:p>
        </w:tc>
      </w:tr>
      <w:tr w:rsidR="00B70E9C" w:rsidRPr="006222FC" w:rsidTr="004A46CE">
        <w:trPr>
          <w:trHeight w:val="3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OSC2/RA6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OSC2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OSC2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OSC2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</w:tr>
      <w:tr w:rsidR="00B70E9C" w:rsidRPr="006222FC" w:rsidTr="004A46CE">
        <w:trPr>
          <w:trHeight w:val="6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RC0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I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SYNTH_LD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SYNTH_LD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SYNTH_LD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70E9C" w:rsidRPr="00C73E79" w:rsidRDefault="00B70E9C" w:rsidP="00C73E79">
            <w:pPr>
              <w:bidi w:val="0"/>
              <w:jc w:val="center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 xml:space="preserve">IN TX: ADF 4113 , IN RX : ADF4350 ( Need to decrease 480MHz IF) </w:t>
            </w:r>
          </w:p>
        </w:tc>
      </w:tr>
      <w:tr w:rsidR="00B70E9C" w:rsidRPr="006222FC" w:rsidTr="004A46CE">
        <w:trPr>
          <w:trHeight w:val="3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NC3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70E9C" w:rsidRPr="00C73E79" w:rsidRDefault="00B70E9C" w:rsidP="00C73E79">
            <w:pPr>
              <w:bidi w:val="0"/>
              <w:jc w:val="center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</w:tr>
      <w:tr w:rsidR="00B70E9C" w:rsidRPr="006222FC" w:rsidTr="004A46CE">
        <w:trPr>
          <w:trHeight w:val="3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NC4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70E9C" w:rsidRPr="00C73E79" w:rsidRDefault="00B70E9C" w:rsidP="00C73E79">
            <w:pPr>
              <w:bidi w:val="0"/>
              <w:jc w:val="center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</w:tr>
      <w:tr w:rsidR="00B70E9C" w:rsidRPr="006222FC" w:rsidTr="004A46CE">
        <w:trPr>
          <w:trHeight w:val="3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RC1/CCP2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O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SYNTH_LE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SYNTH_LE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SYNTH_LE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70E9C" w:rsidRPr="00C73E79" w:rsidRDefault="00B70E9C" w:rsidP="00C73E79">
            <w:pPr>
              <w:bidi w:val="0"/>
              <w:jc w:val="center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</w:tr>
      <w:tr w:rsidR="00B70E9C" w:rsidRPr="006222FC" w:rsidTr="004A46CE">
        <w:trPr>
          <w:trHeight w:val="3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RC2/CCP1/AN14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O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SYNTH_CLK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SYNTH_CLK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SYNTH_CLK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70E9C" w:rsidRPr="00C73E79" w:rsidRDefault="00B70E9C" w:rsidP="00C73E79">
            <w:pPr>
              <w:bidi w:val="0"/>
              <w:jc w:val="center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</w:tr>
      <w:tr w:rsidR="00B70E9C" w:rsidRPr="006222FC" w:rsidTr="004A46CE">
        <w:trPr>
          <w:trHeight w:val="3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RC3/SCL/SCL1/SCK1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O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SYNTH_DATA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SYNTH_DATA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SYNTH_DATA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70E9C" w:rsidRPr="00C73E79" w:rsidRDefault="00B70E9C" w:rsidP="00C73E79">
            <w:pPr>
              <w:bidi w:val="0"/>
              <w:jc w:val="center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</w:tr>
      <w:tr w:rsidR="00B70E9C" w:rsidRPr="006222FC" w:rsidTr="004A46CE">
        <w:trPr>
          <w:trHeight w:val="3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RD0/AN20/SCL2/SCK2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</w:tr>
      <w:tr w:rsidR="00B70E9C" w:rsidRPr="006222FC" w:rsidTr="004A46CE">
        <w:trPr>
          <w:trHeight w:val="3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RD1/AN21/CCP4/SDA2/SDI2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>
              <w:rPr>
                <w:rFonts w:ascii="Calibri" w:hAnsi="Calibri" w:cs="David"/>
                <w:color w:val="000000"/>
                <w:sz w:val="24"/>
                <w:szCs w:val="24"/>
              </w:rPr>
              <w:t>Test point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</w:tr>
      <w:tr w:rsidR="00B70E9C" w:rsidRPr="006222FC" w:rsidTr="004A46CE">
        <w:trPr>
          <w:trHeight w:val="6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RD2/AN22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I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N16785806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0085003C"/>
              </w:smartTagPr>
              <w:r w:rsidRPr="00C73E79">
                <w:rPr>
                  <w:rFonts w:ascii="Calibri" w:hAnsi="Calibri" w:cs="David"/>
                  <w:color w:val="000000"/>
                  <w:sz w:val="24"/>
                  <w:szCs w:val="24"/>
                </w:rPr>
                <w:t>HILO</w:t>
              </w:r>
            </w:smartTag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 xml:space="preserve">TX ONLY, When "1" the tx power is set to low . When "0" Controlled by software </w:t>
            </w:r>
          </w:p>
        </w:tc>
      </w:tr>
      <w:tr w:rsidR="00B70E9C" w:rsidRPr="006222FC" w:rsidTr="004A46CE">
        <w:trPr>
          <w:trHeight w:val="3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RD3/AN23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</w:tr>
      <w:tr w:rsidR="00B70E9C" w:rsidRPr="006222FC" w:rsidTr="004A46CE">
        <w:trPr>
          <w:trHeight w:val="3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RC4/SDA1/SDI1/AN16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</w:tr>
      <w:tr w:rsidR="00B70E9C" w:rsidRPr="006222FC" w:rsidTr="004A46CE">
        <w:trPr>
          <w:trHeight w:val="300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RC5/AN17/SDO1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>
              <w:rPr>
                <w:rFonts w:ascii="Calibri" w:hAnsi="Calibri" w:cs="David"/>
                <w:color w:val="000000"/>
                <w:sz w:val="24"/>
                <w:szCs w:val="24"/>
              </w:rPr>
              <w:t>Test point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 </w:t>
            </w:r>
          </w:p>
        </w:tc>
      </w:tr>
      <w:tr w:rsidR="00B70E9C" w:rsidRPr="006222FC" w:rsidTr="004A46CE">
        <w:trPr>
          <w:trHeight w:val="315"/>
        </w:trPr>
        <w:tc>
          <w:tcPr>
            <w:tcW w:w="129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RC6/TX1/AN18</w:t>
            </w:r>
          </w:p>
        </w:tc>
        <w:tc>
          <w:tcPr>
            <w:tcW w:w="29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I</w:t>
            </w:r>
          </w:p>
        </w:tc>
        <w:tc>
          <w:tcPr>
            <w:tcW w:w="80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RS485TX</w:t>
            </w:r>
          </w:p>
        </w:tc>
        <w:tc>
          <w:tcPr>
            <w:tcW w:w="70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RS422_TX</w:t>
            </w:r>
          </w:p>
        </w:tc>
        <w:tc>
          <w:tcPr>
            <w:tcW w:w="69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>RS422_TX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70E9C" w:rsidRPr="00C73E79" w:rsidRDefault="00B70E9C" w:rsidP="00C73E79">
            <w:pPr>
              <w:bidi w:val="0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C73E79">
              <w:rPr>
                <w:rFonts w:ascii="Calibri" w:hAnsi="Calibri" w:cs="David"/>
                <w:color w:val="000000"/>
                <w:sz w:val="24"/>
                <w:szCs w:val="24"/>
              </w:rPr>
              <w:t xml:space="preserve">RS422 </w:t>
            </w:r>
            <w:smartTag w:uri="urn:schemas-microsoft-com:office:smarttags" w:element="metricconverter">
              <w:smartTagPr>
                <w:attr w:name="ProductID" w:val="0085003C"/>
              </w:smartTagPr>
              <w:smartTag w:uri="urn:schemas-microsoft-com:office:smarttags" w:element="metricconverter">
                <w:smartTagPr>
                  <w:attr w:name="ProductID" w:val="0085003C"/>
                </w:smartTagPr>
                <w:r w:rsidRPr="00C73E79">
                  <w:rPr>
                    <w:rFonts w:ascii="Calibri" w:hAnsi="Calibri" w:cs="David"/>
                    <w:color w:val="000000"/>
                    <w:sz w:val="24"/>
                    <w:szCs w:val="24"/>
                  </w:rPr>
                  <w:t>Control</w:t>
                </w:r>
              </w:smartTag>
              <w:r w:rsidRPr="00C73E79">
                <w:rPr>
                  <w:rFonts w:ascii="Calibri" w:hAnsi="Calibri" w:cs="David"/>
                  <w:color w:val="000000"/>
                  <w:sz w:val="24"/>
                  <w:szCs w:val="24"/>
                </w:rPr>
                <w:t xml:space="preserve"> </w:t>
              </w:r>
              <w:smartTag w:uri="urn:schemas-microsoft-com:office:smarttags" w:element="metricconverter">
                <w:smartTagPr>
                  <w:attr w:name="ProductID" w:val="0085003C"/>
                </w:smartTagPr>
                <w:r w:rsidRPr="00C73E79">
                  <w:rPr>
                    <w:rFonts w:ascii="Calibri" w:hAnsi="Calibri" w:cs="David"/>
                    <w:color w:val="000000"/>
                    <w:sz w:val="24"/>
                    <w:szCs w:val="24"/>
                  </w:rPr>
                  <w:t>TX</w:t>
                </w:r>
              </w:smartTag>
            </w:smartTag>
          </w:p>
        </w:tc>
      </w:tr>
    </w:tbl>
    <w:p w:rsidR="00B70E9C" w:rsidRPr="006222FC" w:rsidRDefault="00B70E9C" w:rsidP="00401FD8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B70E9C" w:rsidRPr="006222FC" w:rsidRDefault="00B70E9C" w:rsidP="00401FD8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</w:rPr>
      </w:pPr>
    </w:p>
    <w:p w:rsidR="00B70E9C" w:rsidRPr="006222FC" w:rsidRDefault="00B70E9C" w:rsidP="00401FD8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</w:rPr>
      </w:pPr>
    </w:p>
    <w:p w:rsidR="00B70E9C" w:rsidRPr="006222FC" w:rsidRDefault="00B70E9C" w:rsidP="00401FD8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</w:rPr>
      </w:pPr>
    </w:p>
    <w:p w:rsidR="00B70E9C" w:rsidRPr="006222FC" w:rsidRDefault="00B70E9C" w:rsidP="00401FD8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</w:rPr>
      </w:pPr>
    </w:p>
    <w:p w:rsidR="00B70E9C" w:rsidRPr="006222FC" w:rsidRDefault="00B70E9C" w:rsidP="00401FD8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</w:rPr>
      </w:pPr>
    </w:p>
    <w:p w:rsidR="00B70E9C" w:rsidRPr="006222FC" w:rsidRDefault="00B70E9C" w:rsidP="00401FD8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/>
          <w:sz w:val="24"/>
          <w:szCs w:val="24"/>
          <w:rtl/>
        </w:rPr>
        <w:t>הפעלת היחידות :</w:t>
      </w:r>
    </w:p>
    <w:p w:rsidR="00B70E9C" w:rsidRPr="006222FC" w:rsidRDefault="00B70E9C" w:rsidP="00401FD8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B70E9C" w:rsidRPr="006222FC" w:rsidRDefault="00B70E9C" w:rsidP="00401FD8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/>
          <w:sz w:val="24"/>
          <w:szCs w:val="24"/>
          <w:rtl/>
        </w:rPr>
        <w:t>1. הפעלת ה</w:t>
      </w:r>
      <w:r w:rsidRPr="006222FC">
        <w:rPr>
          <w:rFonts w:cs="David"/>
          <w:sz w:val="24"/>
          <w:szCs w:val="24"/>
        </w:rPr>
        <w:t>PLL</w:t>
      </w:r>
      <w:r w:rsidRPr="006222FC">
        <w:rPr>
          <w:rFonts w:cs="David"/>
          <w:sz w:val="24"/>
          <w:szCs w:val="24"/>
          <w:rtl/>
        </w:rPr>
        <w:t xml:space="preserve"> : </w:t>
      </w:r>
    </w:p>
    <w:p w:rsidR="00B70E9C" w:rsidRPr="006222FC" w:rsidRDefault="00B70E9C" w:rsidP="00401FD8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/>
          <w:sz w:val="24"/>
          <w:szCs w:val="24"/>
          <w:rtl/>
        </w:rPr>
        <w:t>משדר:</w:t>
      </w:r>
    </w:p>
    <w:p w:rsidR="00B70E9C" w:rsidRPr="006222FC" w:rsidRDefault="00B70E9C" w:rsidP="004A46CE">
      <w:pPr>
        <w:pStyle w:val="Header"/>
        <w:numPr>
          <w:ilvl w:val="0"/>
          <w:numId w:val="28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  <w:rtl/>
        </w:rPr>
        <w:t>ה</w:t>
      </w:r>
      <w:r w:rsidRPr="006222FC">
        <w:rPr>
          <w:rFonts w:cs="David"/>
          <w:sz w:val="24"/>
          <w:szCs w:val="24"/>
        </w:rPr>
        <w:t>PLL</w:t>
      </w:r>
      <w:r w:rsidRPr="006222FC">
        <w:rPr>
          <w:rFonts w:cs="David"/>
          <w:sz w:val="24"/>
          <w:szCs w:val="24"/>
          <w:rtl/>
        </w:rPr>
        <w:t xml:space="preserve"> הינו מסדרת </w:t>
      </w:r>
      <w:r w:rsidRPr="006222FC">
        <w:rPr>
          <w:rFonts w:cs="David"/>
          <w:sz w:val="24"/>
          <w:szCs w:val="24"/>
        </w:rPr>
        <w:t>ADF4113</w:t>
      </w:r>
      <w:r w:rsidRPr="006222FC">
        <w:rPr>
          <w:rFonts w:cs="David"/>
          <w:sz w:val="24"/>
          <w:szCs w:val="24"/>
          <w:rtl/>
        </w:rPr>
        <w:t xml:space="preserve"> ומקבל את הפרמטרים הבאים:</w:t>
      </w:r>
    </w:p>
    <w:p w:rsidR="00B70E9C" w:rsidRPr="006222FC" w:rsidRDefault="00B70E9C" w:rsidP="004A46CE">
      <w:pPr>
        <w:pStyle w:val="Header"/>
        <w:numPr>
          <w:ilvl w:val="0"/>
          <w:numId w:val="28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  <w:rtl/>
        </w:rPr>
        <w:t>תחום תדרים : שתי אופציות :</w:t>
      </w:r>
    </w:p>
    <w:p w:rsidR="00B70E9C" w:rsidRPr="006222FC" w:rsidRDefault="00B70E9C" w:rsidP="004A46CE">
      <w:pPr>
        <w:pStyle w:val="Header"/>
        <w:numPr>
          <w:ilvl w:val="0"/>
          <w:numId w:val="28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  <w:rtl/>
        </w:rPr>
        <w:t>התדרים שיש להכניס בתקשורת הינם :</w:t>
      </w:r>
    </w:p>
    <w:p w:rsidR="00B70E9C" w:rsidRPr="006222FC" w:rsidRDefault="00B70E9C" w:rsidP="00DB477E">
      <w:pPr>
        <w:pStyle w:val="Header"/>
        <w:numPr>
          <w:ilvl w:val="1"/>
          <w:numId w:val="28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  <w:rtl/>
        </w:rPr>
        <w:t xml:space="preserve">תחום נמוך: </w:t>
      </w:r>
      <w:r w:rsidRPr="006222FC">
        <w:rPr>
          <w:rFonts w:cs="David"/>
          <w:sz w:val="24"/>
          <w:szCs w:val="24"/>
        </w:rPr>
        <w:t>5.15-5.25GHz</w:t>
      </w:r>
    </w:p>
    <w:p w:rsidR="00B70E9C" w:rsidRPr="006222FC" w:rsidRDefault="00B70E9C" w:rsidP="00DB477E">
      <w:pPr>
        <w:pStyle w:val="Header"/>
        <w:numPr>
          <w:ilvl w:val="1"/>
          <w:numId w:val="28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  <w:rtl/>
        </w:rPr>
        <w:t xml:space="preserve">תחום גבוה: </w:t>
      </w:r>
      <w:r w:rsidRPr="006222FC">
        <w:rPr>
          <w:rFonts w:cs="David"/>
          <w:sz w:val="24"/>
          <w:szCs w:val="24"/>
        </w:rPr>
        <w:t>5.75-5.85GHz</w:t>
      </w:r>
    </w:p>
    <w:p w:rsidR="00B70E9C" w:rsidRPr="006222FC" w:rsidRDefault="00B70E9C" w:rsidP="00DB477E">
      <w:pPr>
        <w:pStyle w:val="Header"/>
        <w:numPr>
          <w:ilvl w:val="1"/>
          <w:numId w:val="28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  <w:rtl/>
        </w:rPr>
        <w:t xml:space="preserve">קפיצות תדר של </w:t>
      </w:r>
      <w:r w:rsidRPr="006222FC">
        <w:rPr>
          <w:rFonts w:cs="David"/>
          <w:sz w:val="24"/>
          <w:szCs w:val="24"/>
        </w:rPr>
        <w:t>1MHz</w:t>
      </w:r>
      <w:r w:rsidRPr="006222FC">
        <w:rPr>
          <w:rFonts w:cs="David"/>
          <w:sz w:val="24"/>
          <w:szCs w:val="24"/>
          <w:rtl/>
        </w:rPr>
        <w:t xml:space="preserve"> </w:t>
      </w:r>
    </w:p>
    <w:p w:rsidR="00B70E9C" w:rsidRPr="006222FC" w:rsidRDefault="00B70E9C" w:rsidP="004A46CE">
      <w:pPr>
        <w:pStyle w:val="Header"/>
        <w:numPr>
          <w:ilvl w:val="0"/>
          <w:numId w:val="28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  <w:rtl/>
        </w:rPr>
        <w:t>התדרים שה</w:t>
      </w:r>
      <w:r w:rsidRPr="006222FC">
        <w:rPr>
          <w:rFonts w:cs="David"/>
          <w:sz w:val="24"/>
          <w:szCs w:val="24"/>
        </w:rPr>
        <w:t>PLL</w:t>
      </w:r>
      <w:r w:rsidRPr="006222FC">
        <w:rPr>
          <w:rFonts w:cs="David"/>
          <w:sz w:val="24"/>
          <w:szCs w:val="24"/>
          <w:rtl/>
        </w:rPr>
        <w:t xml:space="preserve"> צריך לקבל בהתאמה ( חלוקה ב2) :</w:t>
      </w:r>
    </w:p>
    <w:p w:rsidR="00B70E9C" w:rsidRPr="006222FC" w:rsidRDefault="00B70E9C" w:rsidP="00DB477E">
      <w:pPr>
        <w:pStyle w:val="Header"/>
        <w:numPr>
          <w:ilvl w:val="1"/>
          <w:numId w:val="28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  <w:rtl/>
        </w:rPr>
        <w:t xml:space="preserve">תחום נמוך: </w:t>
      </w:r>
      <w:r w:rsidRPr="006222FC">
        <w:rPr>
          <w:rFonts w:cs="David"/>
          <w:sz w:val="24"/>
          <w:szCs w:val="24"/>
        </w:rPr>
        <w:t>2.575-2.625GHz</w:t>
      </w:r>
    </w:p>
    <w:p w:rsidR="00B70E9C" w:rsidRPr="006222FC" w:rsidRDefault="00B70E9C" w:rsidP="00DB477E">
      <w:pPr>
        <w:pStyle w:val="Header"/>
        <w:numPr>
          <w:ilvl w:val="1"/>
          <w:numId w:val="28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  <w:rtl/>
        </w:rPr>
        <w:t xml:space="preserve">תחום גבוה: </w:t>
      </w:r>
      <w:r w:rsidRPr="006222FC">
        <w:rPr>
          <w:rFonts w:cs="David"/>
          <w:sz w:val="24"/>
          <w:szCs w:val="24"/>
        </w:rPr>
        <w:t>2.8625-2.9125GHz</w:t>
      </w:r>
    </w:p>
    <w:p w:rsidR="00B70E9C" w:rsidRPr="006222FC" w:rsidRDefault="00B70E9C" w:rsidP="00DB477E">
      <w:pPr>
        <w:pStyle w:val="Header"/>
        <w:numPr>
          <w:ilvl w:val="1"/>
          <w:numId w:val="28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  <w:rtl/>
        </w:rPr>
        <w:t xml:space="preserve">קפיצות של </w:t>
      </w:r>
      <w:r w:rsidRPr="006222FC">
        <w:rPr>
          <w:rFonts w:cs="David"/>
          <w:sz w:val="24"/>
          <w:szCs w:val="24"/>
        </w:rPr>
        <w:t>0.5MHz</w:t>
      </w:r>
    </w:p>
    <w:p w:rsidR="00B70E9C" w:rsidRPr="006222FC" w:rsidRDefault="00B70E9C" w:rsidP="00103916">
      <w:pPr>
        <w:pStyle w:val="Header"/>
        <w:numPr>
          <w:ilvl w:val="0"/>
          <w:numId w:val="28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</w:rPr>
        <w:t>REF</w:t>
      </w:r>
      <w:r w:rsidRPr="006222FC">
        <w:rPr>
          <w:rFonts w:cs="David"/>
          <w:sz w:val="24"/>
          <w:szCs w:val="24"/>
          <w:rtl/>
        </w:rPr>
        <w:t xml:space="preserve"> : </w:t>
      </w:r>
      <w:r w:rsidRPr="006222FC">
        <w:rPr>
          <w:rFonts w:cs="David"/>
          <w:sz w:val="24"/>
          <w:szCs w:val="24"/>
        </w:rPr>
        <w:t>10MHz</w:t>
      </w:r>
    </w:p>
    <w:p w:rsidR="00B70E9C" w:rsidRPr="006222FC" w:rsidRDefault="00B70E9C" w:rsidP="00103916">
      <w:pPr>
        <w:pStyle w:val="Header"/>
        <w:numPr>
          <w:ilvl w:val="0"/>
          <w:numId w:val="28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</w:rPr>
        <w:t>PRESCALER: 64</w:t>
      </w:r>
    </w:p>
    <w:p w:rsidR="00B70E9C" w:rsidRPr="006222FC" w:rsidRDefault="00B70E9C" w:rsidP="00103916">
      <w:pPr>
        <w:pStyle w:val="Header"/>
        <w:numPr>
          <w:ilvl w:val="0"/>
          <w:numId w:val="28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  <w:rtl/>
        </w:rPr>
        <w:t xml:space="preserve">קפיצות תדר : </w:t>
      </w:r>
      <w:r w:rsidRPr="006222FC">
        <w:rPr>
          <w:rFonts w:cs="David"/>
          <w:sz w:val="24"/>
          <w:szCs w:val="24"/>
        </w:rPr>
        <w:t>10KHz</w:t>
      </w:r>
    </w:p>
    <w:p w:rsidR="00B70E9C" w:rsidRPr="006222FC" w:rsidRDefault="00B70E9C" w:rsidP="00103916">
      <w:pPr>
        <w:pStyle w:val="Header"/>
        <w:numPr>
          <w:ilvl w:val="0"/>
          <w:numId w:val="28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  <w:rtl/>
        </w:rPr>
        <w:t xml:space="preserve">רגיסטר </w:t>
      </w:r>
      <w:r w:rsidRPr="006222FC">
        <w:rPr>
          <w:rFonts w:cs="David"/>
          <w:sz w:val="24"/>
          <w:szCs w:val="24"/>
        </w:rPr>
        <w:t>INIT</w:t>
      </w:r>
      <w:r w:rsidRPr="006222FC">
        <w:rPr>
          <w:rFonts w:cs="David"/>
          <w:sz w:val="24"/>
          <w:szCs w:val="24"/>
          <w:rtl/>
        </w:rPr>
        <w:t xml:space="preserve">  ( 03 ) :  </w:t>
      </w:r>
      <w:r w:rsidRPr="006222FC">
        <w:rPr>
          <w:rFonts w:cs="David"/>
          <w:sz w:val="24"/>
          <w:szCs w:val="24"/>
        </w:rPr>
        <w:t>prog = 0b110010010000000010010011</w:t>
      </w:r>
      <w:r w:rsidRPr="006222FC">
        <w:rPr>
          <w:rFonts w:cs="David"/>
          <w:sz w:val="24"/>
          <w:szCs w:val="24"/>
          <w:rtl/>
        </w:rPr>
        <w:t>;</w:t>
      </w:r>
    </w:p>
    <w:p w:rsidR="00B70E9C" w:rsidRPr="006222FC" w:rsidRDefault="00B70E9C" w:rsidP="00103916">
      <w:pPr>
        <w:pStyle w:val="Header"/>
        <w:numPr>
          <w:ilvl w:val="0"/>
          <w:numId w:val="28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  <w:rtl/>
        </w:rPr>
        <w:t xml:space="preserve">רגיסטר </w:t>
      </w:r>
      <w:r w:rsidRPr="006222FC">
        <w:rPr>
          <w:rFonts w:cs="David"/>
          <w:sz w:val="24"/>
          <w:szCs w:val="24"/>
        </w:rPr>
        <w:t>REF</w:t>
      </w:r>
      <w:r w:rsidRPr="006222FC">
        <w:rPr>
          <w:rFonts w:cs="David"/>
          <w:sz w:val="24"/>
          <w:szCs w:val="24"/>
          <w:rtl/>
        </w:rPr>
        <w:t xml:space="preserve">  ( 00 )   : </w:t>
      </w:r>
      <w:r w:rsidRPr="006222FC">
        <w:rPr>
          <w:rFonts w:cs="David"/>
          <w:sz w:val="24"/>
          <w:szCs w:val="24"/>
        </w:rPr>
        <w:t>prog = 0b000000000000111110100000</w:t>
      </w:r>
      <w:r w:rsidRPr="006222FC">
        <w:rPr>
          <w:rFonts w:cs="David"/>
          <w:sz w:val="24"/>
          <w:szCs w:val="24"/>
          <w:rtl/>
        </w:rPr>
        <w:t>;</w:t>
      </w:r>
    </w:p>
    <w:p w:rsidR="00B70E9C" w:rsidRPr="006222FC" w:rsidRDefault="00B70E9C" w:rsidP="00103916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/>
          <w:sz w:val="24"/>
          <w:szCs w:val="24"/>
          <w:rtl/>
        </w:rPr>
        <w:t>מקלט</w:t>
      </w:r>
    </w:p>
    <w:p w:rsidR="00B70E9C" w:rsidRPr="006222FC" w:rsidRDefault="00B70E9C" w:rsidP="00103916">
      <w:pPr>
        <w:pStyle w:val="Header"/>
        <w:numPr>
          <w:ilvl w:val="0"/>
          <w:numId w:val="29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  <w:rtl/>
        </w:rPr>
        <w:t>ה</w:t>
      </w:r>
      <w:r w:rsidRPr="006222FC">
        <w:rPr>
          <w:rFonts w:cs="David"/>
          <w:sz w:val="24"/>
          <w:szCs w:val="24"/>
        </w:rPr>
        <w:t>PLL</w:t>
      </w:r>
      <w:r w:rsidRPr="006222FC">
        <w:rPr>
          <w:rFonts w:cs="David"/>
          <w:sz w:val="24"/>
          <w:szCs w:val="24"/>
          <w:rtl/>
        </w:rPr>
        <w:t xml:space="preserve"> הינו מסדרת </w:t>
      </w:r>
      <w:r w:rsidRPr="006222FC">
        <w:rPr>
          <w:rFonts w:cs="David"/>
          <w:sz w:val="24"/>
          <w:szCs w:val="24"/>
        </w:rPr>
        <w:t xml:space="preserve">ADF4350 </w:t>
      </w:r>
      <w:r w:rsidRPr="006222FC">
        <w:rPr>
          <w:rFonts w:cs="David"/>
          <w:sz w:val="24"/>
          <w:szCs w:val="24"/>
          <w:rtl/>
        </w:rPr>
        <w:t xml:space="preserve"> ומקבל פרמטרים הבאים .</w:t>
      </w:r>
    </w:p>
    <w:p w:rsidR="00B70E9C" w:rsidRPr="006222FC" w:rsidRDefault="00B70E9C" w:rsidP="00A16C2E">
      <w:pPr>
        <w:pStyle w:val="Header"/>
        <w:numPr>
          <w:ilvl w:val="0"/>
          <w:numId w:val="29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  <w:rtl/>
        </w:rPr>
        <w:t>תחום תדרים . שתי אופציות :</w:t>
      </w:r>
    </w:p>
    <w:p w:rsidR="00B70E9C" w:rsidRPr="006222FC" w:rsidRDefault="00B70E9C" w:rsidP="00A16C2E">
      <w:pPr>
        <w:pStyle w:val="Header"/>
        <w:numPr>
          <w:ilvl w:val="0"/>
          <w:numId w:val="29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  <w:rtl/>
        </w:rPr>
        <w:t>התדרים שיש להכניס בתקשורת הינם :</w:t>
      </w:r>
    </w:p>
    <w:p w:rsidR="00B70E9C" w:rsidRPr="006222FC" w:rsidRDefault="00B70E9C" w:rsidP="00A16C2E">
      <w:pPr>
        <w:pStyle w:val="Header"/>
        <w:numPr>
          <w:ilvl w:val="1"/>
          <w:numId w:val="29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  <w:rtl/>
        </w:rPr>
        <w:t xml:space="preserve">תחום נמוך: </w:t>
      </w:r>
      <w:r w:rsidRPr="006222FC">
        <w:rPr>
          <w:rFonts w:cs="David"/>
          <w:sz w:val="24"/>
          <w:szCs w:val="24"/>
        </w:rPr>
        <w:t>5.15-5.25GHz</w:t>
      </w:r>
    </w:p>
    <w:p w:rsidR="00B70E9C" w:rsidRPr="006222FC" w:rsidRDefault="00B70E9C" w:rsidP="00A16C2E">
      <w:pPr>
        <w:pStyle w:val="Header"/>
        <w:numPr>
          <w:ilvl w:val="1"/>
          <w:numId w:val="29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  <w:rtl/>
        </w:rPr>
        <w:t xml:space="preserve">תחום גבוה: </w:t>
      </w:r>
      <w:r w:rsidRPr="006222FC">
        <w:rPr>
          <w:rFonts w:cs="David"/>
          <w:sz w:val="24"/>
          <w:szCs w:val="24"/>
        </w:rPr>
        <w:t>5.75-5.85GHz</w:t>
      </w:r>
    </w:p>
    <w:p w:rsidR="00B70E9C" w:rsidRPr="006222FC" w:rsidRDefault="00B70E9C" w:rsidP="00A16C2E">
      <w:pPr>
        <w:pStyle w:val="Header"/>
        <w:numPr>
          <w:ilvl w:val="1"/>
          <w:numId w:val="29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  <w:rtl/>
        </w:rPr>
        <w:t xml:space="preserve">קפיצות תדר של </w:t>
      </w:r>
      <w:r w:rsidRPr="006222FC">
        <w:rPr>
          <w:rFonts w:cs="David"/>
          <w:sz w:val="24"/>
          <w:szCs w:val="24"/>
        </w:rPr>
        <w:t>1MHz</w:t>
      </w:r>
      <w:r w:rsidRPr="006222FC">
        <w:rPr>
          <w:rFonts w:cs="David"/>
          <w:sz w:val="24"/>
          <w:szCs w:val="24"/>
          <w:rtl/>
        </w:rPr>
        <w:t xml:space="preserve"> </w:t>
      </w:r>
    </w:p>
    <w:p w:rsidR="00B70E9C" w:rsidRPr="006222FC" w:rsidRDefault="00B70E9C" w:rsidP="00A16C2E">
      <w:pPr>
        <w:pStyle w:val="Header"/>
        <w:numPr>
          <w:ilvl w:val="0"/>
          <w:numId w:val="29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  <w:rtl/>
        </w:rPr>
        <w:t>התדרים שה</w:t>
      </w:r>
      <w:r w:rsidRPr="006222FC">
        <w:rPr>
          <w:rFonts w:cs="David"/>
          <w:sz w:val="24"/>
          <w:szCs w:val="24"/>
        </w:rPr>
        <w:t>PLL</w:t>
      </w:r>
      <w:r w:rsidRPr="006222FC">
        <w:rPr>
          <w:rFonts w:cs="David"/>
          <w:sz w:val="24"/>
          <w:szCs w:val="24"/>
          <w:rtl/>
        </w:rPr>
        <w:t xml:space="preserve"> צריך לקבל בהתאמה ( לחסר ב </w:t>
      </w:r>
      <w:r w:rsidRPr="006222FC">
        <w:rPr>
          <w:rFonts w:cs="David"/>
          <w:sz w:val="24"/>
          <w:szCs w:val="24"/>
        </w:rPr>
        <w:t>480MHz</w:t>
      </w:r>
      <w:r w:rsidRPr="006222FC">
        <w:rPr>
          <w:rFonts w:cs="David"/>
          <w:sz w:val="24"/>
          <w:szCs w:val="24"/>
          <w:rtl/>
        </w:rPr>
        <w:t xml:space="preserve">  ולחלק ב 2 ) :</w:t>
      </w:r>
    </w:p>
    <w:p w:rsidR="00B70E9C" w:rsidRPr="006222FC" w:rsidRDefault="00B70E9C" w:rsidP="008A616F">
      <w:pPr>
        <w:pStyle w:val="Header"/>
        <w:numPr>
          <w:ilvl w:val="1"/>
          <w:numId w:val="29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  <w:rtl/>
        </w:rPr>
        <w:t xml:space="preserve">תחום נמוך: </w:t>
      </w:r>
      <w:r w:rsidRPr="006222FC">
        <w:rPr>
          <w:rFonts w:cs="David"/>
          <w:sz w:val="24"/>
          <w:szCs w:val="24"/>
        </w:rPr>
        <w:t>2.335-2.385GHz</w:t>
      </w:r>
    </w:p>
    <w:p w:rsidR="00B70E9C" w:rsidRPr="006222FC" w:rsidRDefault="00B70E9C" w:rsidP="008A616F">
      <w:pPr>
        <w:pStyle w:val="Header"/>
        <w:numPr>
          <w:ilvl w:val="1"/>
          <w:numId w:val="29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  <w:rtl/>
        </w:rPr>
        <w:t xml:space="preserve">תחום גבוה: </w:t>
      </w:r>
      <w:r w:rsidRPr="006222FC">
        <w:rPr>
          <w:rFonts w:cs="David"/>
          <w:sz w:val="24"/>
          <w:szCs w:val="24"/>
        </w:rPr>
        <w:t>2.6225-2.6725GHz</w:t>
      </w:r>
    </w:p>
    <w:p w:rsidR="00B70E9C" w:rsidRPr="006222FC" w:rsidRDefault="00B70E9C" w:rsidP="00A16C2E">
      <w:pPr>
        <w:pStyle w:val="Header"/>
        <w:numPr>
          <w:ilvl w:val="1"/>
          <w:numId w:val="29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  <w:rtl/>
        </w:rPr>
        <w:t xml:space="preserve">קפיצות של </w:t>
      </w:r>
      <w:r w:rsidRPr="006222FC">
        <w:rPr>
          <w:rFonts w:cs="David"/>
          <w:sz w:val="24"/>
          <w:szCs w:val="24"/>
        </w:rPr>
        <w:t>0.5MHz</w:t>
      </w:r>
    </w:p>
    <w:p w:rsidR="00B70E9C" w:rsidRPr="006222FC" w:rsidRDefault="00B70E9C" w:rsidP="008A616F">
      <w:pPr>
        <w:pStyle w:val="Header"/>
        <w:numPr>
          <w:ilvl w:val="0"/>
          <w:numId w:val="29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</w:rPr>
        <w:t>REF</w:t>
      </w:r>
      <w:r w:rsidRPr="006222FC">
        <w:rPr>
          <w:rFonts w:cs="David"/>
          <w:sz w:val="24"/>
          <w:szCs w:val="24"/>
          <w:rtl/>
        </w:rPr>
        <w:t xml:space="preserve"> : </w:t>
      </w:r>
      <w:r w:rsidRPr="006222FC">
        <w:rPr>
          <w:rFonts w:cs="David"/>
          <w:sz w:val="24"/>
          <w:szCs w:val="24"/>
        </w:rPr>
        <w:t>10MHz</w:t>
      </w:r>
    </w:p>
    <w:p w:rsidR="00B70E9C" w:rsidRPr="006222FC" w:rsidRDefault="00B70E9C" w:rsidP="008A616F">
      <w:pPr>
        <w:pStyle w:val="Header"/>
        <w:numPr>
          <w:ilvl w:val="0"/>
          <w:numId w:val="29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</w:rPr>
        <w:t>IF FREQ=480MHz</w:t>
      </w:r>
    </w:p>
    <w:p w:rsidR="00B70E9C" w:rsidRPr="006222FC" w:rsidRDefault="00B70E9C" w:rsidP="00004C11">
      <w:pPr>
        <w:pStyle w:val="Header"/>
        <w:numPr>
          <w:ilvl w:val="0"/>
          <w:numId w:val="29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</w:rPr>
        <w:t>PRESCALER: 8</w:t>
      </w:r>
    </w:p>
    <w:p w:rsidR="00B70E9C" w:rsidRPr="006222FC" w:rsidRDefault="00B70E9C" w:rsidP="00004C11">
      <w:pPr>
        <w:pStyle w:val="Header"/>
        <w:numPr>
          <w:ilvl w:val="0"/>
          <w:numId w:val="29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  <w:rtl/>
        </w:rPr>
        <w:t xml:space="preserve">התכנון זהה ( כולל הפינים מהבקר למשדר </w:t>
      </w:r>
      <w:r w:rsidRPr="006222FC">
        <w:rPr>
          <w:rFonts w:cs="David"/>
          <w:sz w:val="24"/>
          <w:szCs w:val="24"/>
        </w:rPr>
        <w:t>SOQPSK</w:t>
      </w:r>
      <w:r w:rsidRPr="006222FC">
        <w:rPr>
          <w:rFonts w:cs="David"/>
          <w:sz w:val="24"/>
          <w:szCs w:val="24"/>
          <w:rtl/>
        </w:rPr>
        <w:t xml:space="preserve"> </w:t>
      </w:r>
      <w:r w:rsidRPr="006222FC">
        <w:rPr>
          <w:rFonts w:cs="David"/>
          <w:sz w:val="24"/>
          <w:szCs w:val="24"/>
        </w:rPr>
        <w:t xml:space="preserve">1410TX  </w:t>
      </w:r>
      <w:r w:rsidRPr="006222FC">
        <w:rPr>
          <w:rFonts w:cs="David"/>
          <w:sz w:val="24"/>
          <w:szCs w:val="24"/>
          <w:rtl/>
        </w:rPr>
        <w:t xml:space="preserve"> ) .</w:t>
      </w:r>
    </w:p>
    <w:p w:rsidR="00B70E9C" w:rsidRPr="006222FC" w:rsidRDefault="00B70E9C" w:rsidP="00004C11">
      <w:pPr>
        <w:pStyle w:val="Header"/>
        <w:numPr>
          <w:ilvl w:val="0"/>
          <w:numId w:val="29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  <w:rtl/>
        </w:rPr>
        <w:t xml:space="preserve">רגיסטר </w:t>
      </w:r>
      <w:r w:rsidRPr="006222FC">
        <w:rPr>
          <w:rFonts w:cs="David"/>
          <w:sz w:val="24"/>
          <w:szCs w:val="24"/>
        </w:rPr>
        <w:t xml:space="preserve">R1 </w:t>
      </w:r>
      <w:r w:rsidRPr="006222FC">
        <w:rPr>
          <w:rFonts w:cs="David"/>
          <w:sz w:val="24"/>
          <w:szCs w:val="24"/>
          <w:rtl/>
        </w:rPr>
        <w:t xml:space="preserve"> : 08008321    ( </w:t>
      </w:r>
      <w:r w:rsidRPr="006222FC">
        <w:rPr>
          <w:rFonts w:cs="David"/>
          <w:sz w:val="24"/>
          <w:szCs w:val="24"/>
        </w:rPr>
        <w:t>HEX</w:t>
      </w:r>
      <w:r w:rsidRPr="006222FC">
        <w:rPr>
          <w:rFonts w:cs="David"/>
          <w:sz w:val="24"/>
          <w:szCs w:val="24"/>
          <w:rtl/>
        </w:rPr>
        <w:t xml:space="preserve"> ) </w:t>
      </w:r>
    </w:p>
    <w:p w:rsidR="00B70E9C" w:rsidRPr="006222FC" w:rsidRDefault="00B70E9C" w:rsidP="00004C11">
      <w:pPr>
        <w:pStyle w:val="Header"/>
        <w:numPr>
          <w:ilvl w:val="0"/>
          <w:numId w:val="29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  <w:rtl/>
        </w:rPr>
        <w:t xml:space="preserve">רגיסטר  </w:t>
      </w:r>
      <w:r w:rsidRPr="006222FC">
        <w:rPr>
          <w:rFonts w:cs="David"/>
          <w:sz w:val="24"/>
          <w:szCs w:val="24"/>
        </w:rPr>
        <w:t xml:space="preserve">R2 </w:t>
      </w:r>
      <w:r w:rsidRPr="006222FC">
        <w:rPr>
          <w:rFonts w:cs="David"/>
          <w:sz w:val="24"/>
          <w:szCs w:val="24"/>
          <w:rtl/>
        </w:rPr>
        <w:t xml:space="preserve"> :</w:t>
      </w:r>
      <w:r w:rsidRPr="006222FC">
        <w:rPr>
          <w:rFonts w:cs="David"/>
          <w:sz w:val="24"/>
          <w:szCs w:val="24"/>
        </w:rPr>
        <w:t xml:space="preserve"> 18005EC2</w:t>
      </w:r>
    </w:p>
    <w:p w:rsidR="00B70E9C" w:rsidRPr="006222FC" w:rsidRDefault="00B70E9C" w:rsidP="00004C11">
      <w:pPr>
        <w:pStyle w:val="Header"/>
        <w:numPr>
          <w:ilvl w:val="0"/>
          <w:numId w:val="29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  <w:rtl/>
        </w:rPr>
        <w:t xml:space="preserve">רגיסטר  </w:t>
      </w:r>
      <w:r w:rsidRPr="006222FC">
        <w:rPr>
          <w:rFonts w:cs="David"/>
          <w:sz w:val="24"/>
          <w:szCs w:val="24"/>
        </w:rPr>
        <w:t>R3</w:t>
      </w:r>
      <w:r w:rsidRPr="006222FC">
        <w:rPr>
          <w:rFonts w:cs="David"/>
          <w:sz w:val="24"/>
          <w:szCs w:val="24"/>
          <w:rtl/>
        </w:rPr>
        <w:t>:</w:t>
      </w:r>
      <w:r w:rsidRPr="006222FC">
        <w:rPr>
          <w:rFonts w:cs="David"/>
          <w:sz w:val="24"/>
          <w:szCs w:val="24"/>
        </w:rPr>
        <w:t xml:space="preserve"> 000004B3</w:t>
      </w:r>
    </w:p>
    <w:p w:rsidR="00B70E9C" w:rsidRPr="006222FC" w:rsidRDefault="00B70E9C" w:rsidP="00004C11">
      <w:pPr>
        <w:pStyle w:val="Header"/>
        <w:numPr>
          <w:ilvl w:val="0"/>
          <w:numId w:val="29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  <w:rtl/>
        </w:rPr>
        <w:t xml:space="preserve">רגיסטר </w:t>
      </w:r>
      <w:r w:rsidRPr="006222FC">
        <w:rPr>
          <w:rFonts w:cs="David"/>
          <w:sz w:val="24"/>
          <w:szCs w:val="24"/>
        </w:rPr>
        <w:t xml:space="preserve">R4 </w:t>
      </w:r>
      <w:r w:rsidRPr="006222FC">
        <w:rPr>
          <w:rFonts w:cs="David"/>
          <w:sz w:val="24"/>
          <w:szCs w:val="24"/>
          <w:rtl/>
        </w:rPr>
        <w:t xml:space="preserve"> :</w:t>
      </w:r>
      <w:r w:rsidRPr="006222FC">
        <w:rPr>
          <w:rFonts w:cs="David"/>
          <w:sz w:val="24"/>
          <w:szCs w:val="24"/>
        </w:rPr>
        <w:t xml:space="preserve"> </w:t>
      </w:r>
      <w:smartTag w:uri="urn:schemas-microsoft-com:office:smarttags" w:element="metricconverter">
        <w:smartTagPr>
          <w:attr w:name="ProductID" w:val="0085003C"/>
        </w:smartTagPr>
        <w:r w:rsidRPr="006222FC">
          <w:rPr>
            <w:rFonts w:cs="David"/>
            <w:sz w:val="24"/>
            <w:szCs w:val="24"/>
          </w:rPr>
          <w:t>0085003C</w:t>
        </w:r>
      </w:smartTag>
    </w:p>
    <w:p w:rsidR="00B70E9C" w:rsidRPr="006222FC" w:rsidRDefault="00B70E9C" w:rsidP="00004C11">
      <w:pPr>
        <w:pStyle w:val="Header"/>
        <w:numPr>
          <w:ilvl w:val="0"/>
          <w:numId w:val="29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  <w:rtl/>
        </w:rPr>
        <w:t xml:space="preserve">רגיסטר  </w:t>
      </w:r>
      <w:r w:rsidRPr="006222FC">
        <w:rPr>
          <w:rFonts w:cs="David"/>
          <w:sz w:val="24"/>
          <w:szCs w:val="24"/>
        </w:rPr>
        <w:t xml:space="preserve"> R5 </w:t>
      </w:r>
      <w:r w:rsidRPr="006222FC">
        <w:rPr>
          <w:rFonts w:cs="David"/>
          <w:sz w:val="24"/>
          <w:szCs w:val="24"/>
          <w:rtl/>
        </w:rPr>
        <w:t xml:space="preserve"> :00580005</w:t>
      </w:r>
    </w:p>
    <w:p w:rsidR="00B70E9C" w:rsidRPr="006222FC" w:rsidRDefault="00B70E9C" w:rsidP="006222FC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B70E9C" w:rsidRPr="006222FC" w:rsidRDefault="00B70E9C" w:rsidP="006222FC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/>
          <w:sz w:val="24"/>
          <w:szCs w:val="24"/>
          <w:rtl/>
        </w:rPr>
        <w:t>פעולת המערכת :</w:t>
      </w:r>
    </w:p>
    <w:p w:rsidR="00B70E9C" w:rsidRPr="006222FC" w:rsidRDefault="00B70E9C" w:rsidP="006222FC">
      <w:pPr>
        <w:pStyle w:val="Header"/>
        <w:numPr>
          <w:ilvl w:val="0"/>
          <w:numId w:val="31"/>
        </w:numPr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/>
          <w:sz w:val="24"/>
          <w:szCs w:val="24"/>
          <w:rtl/>
        </w:rPr>
        <w:t>הדלקה</w:t>
      </w:r>
    </w:p>
    <w:p w:rsidR="00B70E9C" w:rsidRPr="006222FC" w:rsidRDefault="00B70E9C" w:rsidP="006222FC">
      <w:pPr>
        <w:pStyle w:val="Header"/>
        <w:numPr>
          <w:ilvl w:val="0"/>
          <w:numId w:val="30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  <w:rtl/>
        </w:rPr>
        <w:t>ה</w:t>
      </w:r>
      <w:r>
        <w:rPr>
          <w:rFonts w:cs="David"/>
          <w:sz w:val="24"/>
          <w:szCs w:val="24"/>
          <w:rtl/>
        </w:rPr>
        <w:t>משדר</w:t>
      </w:r>
      <w:r w:rsidRPr="006222FC">
        <w:rPr>
          <w:rFonts w:cs="David"/>
          <w:sz w:val="24"/>
          <w:szCs w:val="24"/>
          <w:rtl/>
        </w:rPr>
        <w:t xml:space="preserve"> נדלק כאשר :</w:t>
      </w:r>
    </w:p>
    <w:p w:rsidR="00B70E9C" w:rsidRPr="006222FC" w:rsidRDefault="00B70E9C" w:rsidP="006222FC">
      <w:pPr>
        <w:pStyle w:val="Header"/>
        <w:numPr>
          <w:ilvl w:val="1"/>
          <w:numId w:val="30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C73E79">
        <w:rPr>
          <w:rFonts w:cs="David"/>
          <w:sz w:val="24"/>
          <w:szCs w:val="24"/>
        </w:rPr>
        <w:t>POWER_E</w:t>
      </w:r>
      <w:r w:rsidRPr="006222FC">
        <w:rPr>
          <w:rFonts w:cs="David"/>
          <w:sz w:val="24"/>
          <w:szCs w:val="24"/>
        </w:rPr>
        <w:t>N=0</w:t>
      </w:r>
    </w:p>
    <w:p w:rsidR="00B70E9C" w:rsidRPr="006222FC" w:rsidRDefault="00B70E9C" w:rsidP="006222FC">
      <w:pPr>
        <w:pStyle w:val="Header"/>
        <w:numPr>
          <w:ilvl w:val="1"/>
          <w:numId w:val="30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</w:rPr>
        <w:t>PA_ON=0</w:t>
      </w:r>
    </w:p>
    <w:p w:rsidR="00B70E9C" w:rsidRDefault="00B70E9C" w:rsidP="006222FC">
      <w:pPr>
        <w:pStyle w:val="Header"/>
        <w:numPr>
          <w:ilvl w:val="1"/>
          <w:numId w:val="30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</w:rPr>
        <w:t>MET_EN=0</w:t>
      </w:r>
    </w:p>
    <w:p w:rsidR="00B70E9C" w:rsidRDefault="00B70E9C" w:rsidP="006222FC">
      <w:pPr>
        <w:pStyle w:val="Header"/>
        <w:numPr>
          <w:ilvl w:val="1"/>
          <w:numId w:val="30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/>
        </w:rPr>
        <w:t>התדר האחרון נשמר ב</w:t>
      </w:r>
      <w:r>
        <w:rPr>
          <w:rFonts w:cs="David"/>
          <w:sz w:val="24"/>
          <w:szCs w:val="24"/>
        </w:rPr>
        <w:t>EEPROM</w:t>
      </w:r>
    </w:p>
    <w:p w:rsidR="00B70E9C" w:rsidRPr="006222FC" w:rsidRDefault="00B70E9C" w:rsidP="006222FC">
      <w:pPr>
        <w:pStyle w:val="Header"/>
        <w:numPr>
          <w:ilvl w:val="0"/>
          <w:numId w:val="30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  <w:rtl/>
        </w:rPr>
        <w:t>ה</w:t>
      </w:r>
      <w:r>
        <w:rPr>
          <w:rFonts w:cs="David"/>
          <w:sz w:val="24"/>
          <w:szCs w:val="24"/>
          <w:rtl/>
        </w:rPr>
        <w:t>מקלט</w:t>
      </w:r>
      <w:r w:rsidRPr="006222FC">
        <w:rPr>
          <w:rFonts w:cs="David"/>
          <w:sz w:val="24"/>
          <w:szCs w:val="24"/>
          <w:rtl/>
        </w:rPr>
        <w:t xml:space="preserve"> נדלק כאשר :</w:t>
      </w:r>
    </w:p>
    <w:p w:rsidR="00B70E9C" w:rsidRPr="006222FC" w:rsidRDefault="00B70E9C" w:rsidP="006222FC">
      <w:pPr>
        <w:pStyle w:val="Header"/>
        <w:numPr>
          <w:ilvl w:val="1"/>
          <w:numId w:val="30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C73E79">
        <w:rPr>
          <w:rFonts w:cs="David"/>
          <w:sz w:val="24"/>
          <w:szCs w:val="24"/>
        </w:rPr>
        <w:t>POWER_E</w:t>
      </w:r>
      <w:r w:rsidRPr="006222FC">
        <w:rPr>
          <w:rFonts w:cs="David"/>
          <w:sz w:val="24"/>
          <w:szCs w:val="24"/>
        </w:rPr>
        <w:t>N=</w:t>
      </w:r>
      <w:r>
        <w:rPr>
          <w:rFonts w:cs="David"/>
          <w:sz w:val="24"/>
          <w:szCs w:val="24"/>
        </w:rPr>
        <w:t>1</w:t>
      </w:r>
    </w:p>
    <w:p w:rsidR="00B70E9C" w:rsidRPr="006222FC" w:rsidRDefault="00B70E9C" w:rsidP="006222FC">
      <w:pPr>
        <w:pStyle w:val="Header"/>
        <w:numPr>
          <w:ilvl w:val="1"/>
          <w:numId w:val="30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</w:rPr>
        <w:t>PA_ON=</w:t>
      </w:r>
      <w:r>
        <w:rPr>
          <w:rFonts w:cs="David"/>
          <w:sz w:val="24"/>
          <w:szCs w:val="24"/>
        </w:rPr>
        <w:t>1</w:t>
      </w:r>
    </w:p>
    <w:p w:rsidR="00B70E9C" w:rsidRDefault="00B70E9C" w:rsidP="006222FC">
      <w:pPr>
        <w:pStyle w:val="Header"/>
        <w:numPr>
          <w:ilvl w:val="1"/>
          <w:numId w:val="30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</w:rPr>
        <w:t>MET_EN=0</w:t>
      </w:r>
    </w:p>
    <w:p w:rsidR="00B70E9C" w:rsidRDefault="00B70E9C" w:rsidP="006222FC">
      <w:pPr>
        <w:pStyle w:val="Header"/>
        <w:numPr>
          <w:ilvl w:val="1"/>
          <w:numId w:val="30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/>
        </w:rPr>
        <w:t>התדר האחרון נשמר ב</w:t>
      </w:r>
      <w:r>
        <w:rPr>
          <w:rFonts w:cs="David"/>
          <w:sz w:val="24"/>
          <w:szCs w:val="24"/>
        </w:rPr>
        <w:t>EEPROM</w:t>
      </w:r>
      <w:r>
        <w:rPr>
          <w:rFonts w:cs="David"/>
          <w:sz w:val="24"/>
          <w:szCs w:val="24"/>
          <w:rtl/>
        </w:rPr>
        <w:t xml:space="preserve"> – ונשלח ל</w:t>
      </w:r>
      <w:r>
        <w:rPr>
          <w:rFonts w:cs="David"/>
          <w:sz w:val="24"/>
          <w:szCs w:val="24"/>
        </w:rPr>
        <w:t>PLL</w:t>
      </w:r>
      <w:r>
        <w:rPr>
          <w:rFonts w:cs="David"/>
          <w:sz w:val="24"/>
          <w:szCs w:val="24"/>
          <w:rtl/>
        </w:rPr>
        <w:t xml:space="preserve"> עם ההדלקה .</w:t>
      </w:r>
    </w:p>
    <w:p w:rsidR="00B70E9C" w:rsidRDefault="00B70E9C" w:rsidP="006222FC">
      <w:pPr>
        <w:pStyle w:val="Header"/>
        <w:tabs>
          <w:tab w:val="clear" w:pos="4153"/>
          <w:tab w:val="clear" w:pos="8306"/>
        </w:tabs>
        <w:ind w:left="1800"/>
        <w:rPr>
          <w:rFonts w:cs="David"/>
          <w:sz w:val="24"/>
          <w:szCs w:val="24"/>
          <w:rtl/>
        </w:rPr>
      </w:pPr>
    </w:p>
    <w:p w:rsidR="00B70E9C" w:rsidRDefault="00B70E9C" w:rsidP="006222FC">
      <w:pPr>
        <w:pStyle w:val="Header"/>
        <w:numPr>
          <w:ilvl w:val="0"/>
          <w:numId w:val="31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</w:rPr>
        <w:t xml:space="preserve">$ON 1/0 &lt; cr&gt;    </w:t>
      </w:r>
    </w:p>
    <w:p w:rsidR="00B70E9C" w:rsidRDefault="00B70E9C" w:rsidP="006222FC">
      <w:pPr>
        <w:pStyle w:val="Header"/>
        <w:numPr>
          <w:ilvl w:val="0"/>
          <w:numId w:val="32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/>
        </w:rPr>
        <w:t>פקודה להדלקת המשדר :</w:t>
      </w:r>
    </w:p>
    <w:p w:rsidR="00B70E9C" w:rsidRPr="006222FC" w:rsidRDefault="00B70E9C" w:rsidP="006222FC">
      <w:pPr>
        <w:pStyle w:val="Header"/>
        <w:numPr>
          <w:ilvl w:val="1"/>
          <w:numId w:val="32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C73E79">
        <w:rPr>
          <w:rFonts w:cs="David"/>
          <w:sz w:val="24"/>
          <w:szCs w:val="24"/>
        </w:rPr>
        <w:t>POWER_E</w:t>
      </w:r>
      <w:r w:rsidRPr="006222FC">
        <w:rPr>
          <w:rFonts w:cs="David"/>
          <w:sz w:val="24"/>
          <w:szCs w:val="24"/>
        </w:rPr>
        <w:t>N=</w:t>
      </w:r>
      <w:r>
        <w:rPr>
          <w:rFonts w:cs="David"/>
          <w:sz w:val="24"/>
          <w:szCs w:val="24"/>
        </w:rPr>
        <w:t>1</w:t>
      </w:r>
    </w:p>
    <w:p w:rsidR="00B70E9C" w:rsidRPr="006222FC" w:rsidRDefault="00B70E9C" w:rsidP="006222FC">
      <w:pPr>
        <w:pStyle w:val="Header"/>
        <w:numPr>
          <w:ilvl w:val="1"/>
          <w:numId w:val="32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</w:rPr>
        <w:t>PA_ON=</w:t>
      </w:r>
      <w:r>
        <w:rPr>
          <w:rFonts w:cs="David"/>
          <w:sz w:val="24"/>
          <w:szCs w:val="24"/>
        </w:rPr>
        <w:t>1</w:t>
      </w:r>
    </w:p>
    <w:p w:rsidR="00B70E9C" w:rsidRDefault="00B70E9C" w:rsidP="006222FC">
      <w:pPr>
        <w:pStyle w:val="Header"/>
        <w:numPr>
          <w:ilvl w:val="1"/>
          <w:numId w:val="32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</w:rPr>
        <w:t>MET_EN=0</w:t>
      </w:r>
    </w:p>
    <w:p w:rsidR="00B70E9C" w:rsidRDefault="00B70E9C" w:rsidP="006222FC">
      <w:pPr>
        <w:pStyle w:val="Header"/>
        <w:numPr>
          <w:ilvl w:val="1"/>
          <w:numId w:val="32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/>
        </w:rPr>
        <w:t>התדר האחרון נשמר ב</w:t>
      </w:r>
      <w:r>
        <w:rPr>
          <w:rFonts w:cs="David"/>
          <w:sz w:val="24"/>
          <w:szCs w:val="24"/>
        </w:rPr>
        <w:t>EEPROM</w:t>
      </w:r>
      <w:r>
        <w:rPr>
          <w:rFonts w:cs="David"/>
          <w:sz w:val="24"/>
          <w:szCs w:val="24"/>
          <w:rtl/>
        </w:rPr>
        <w:t xml:space="preserve"> – ונשלח ל</w:t>
      </w:r>
      <w:r>
        <w:rPr>
          <w:rFonts w:cs="David"/>
          <w:sz w:val="24"/>
          <w:szCs w:val="24"/>
        </w:rPr>
        <w:t>PLL</w:t>
      </w:r>
      <w:r>
        <w:rPr>
          <w:rFonts w:cs="David"/>
          <w:sz w:val="24"/>
          <w:szCs w:val="24"/>
          <w:rtl/>
        </w:rPr>
        <w:t xml:space="preserve"> .</w:t>
      </w:r>
    </w:p>
    <w:p w:rsidR="00B70E9C" w:rsidRDefault="00B70E9C" w:rsidP="006222FC">
      <w:pPr>
        <w:pStyle w:val="Header"/>
        <w:tabs>
          <w:tab w:val="clear" w:pos="4153"/>
          <w:tab w:val="clear" w:pos="8306"/>
        </w:tabs>
        <w:ind w:left="1800"/>
        <w:rPr>
          <w:rFonts w:cs="David"/>
          <w:sz w:val="24"/>
          <w:szCs w:val="24"/>
          <w:rtl/>
        </w:rPr>
      </w:pPr>
    </w:p>
    <w:p w:rsidR="00B70E9C" w:rsidRDefault="00B70E9C" w:rsidP="006222FC">
      <w:pPr>
        <w:pStyle w:val="Header"/>
        <w:numPr>
          <w:ilvl w:val="0"/>
          <w:numId w:val="32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/>
        </w:rPr>
        <w:t>פקודה להדלקה וכיבוי מקלט :</w:t>
      </w:r>
    </w:p>
    <w:p w:rsidR="00B70E9C" w:rsidRPr="006222FC" w:rsidRDefault="00B70E9C" w:rsidP="006222FC">
      <w:pPr>
        <w:pStyle w:val="Header"/>
        <w:numPr>
          <w:ilvl w:val="1"/>
          <w:numId w:val="32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C73E79">
        <w:rPr>
          <w:rFonts w:cs="David"/>
          <w:sz w:val="24"/>
          <w:szCs w:val="24"/>
        </w:rPr>
        <w:t>POWER_E</w:t>
      </w:r>
      <w:r w:rsidRPr="006222FC">
        <w:rPr>
          <w:rFonts w:cs="David"/>
          <w:sz w:val="24"/>
          <w:szCs w:val="24"/>
        </w:rPr>
        <w:t>N=</w:t>
      </w:r>
      <w:r>
        <w:rPr>
          <w:rFonts w:cs="David"/>
          <w:sz w:val="24"/>
          <w:szCs w:val="24"/>
        </w:rPr>
        <w:t>1</w:t>
      </w:r>
    </w:p>
    <w:p w:rsidR="00B70E9C" w:rsidRPr="006222FC" w:rsidRDefault="00B70E9C" w:rsidP="006222FC">
      <w:pPr>
        <w:pStyle w:val="Header"/>
        <w:numPr>
          <w:ilvl w:val="1"/>
          <w:numId w:val="32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</w:rPr>
        <w:t>PA_ON=</w:t>
      </w:r>
      <w:r>
        <w:rPr>
          <w:rFonts w:cs="David"/>
          <w:sz w:val="24"/>
          <w:szCs w:val="24"/>
        </w:rPr>
        <w:t>1</w:t>
      </w:r>
    </w:p>
    <w:p w:rsidR="00B70E9C" w:rsidRDefault="00B70E9C" w:rsidP="006222FC">
      <w:pPr>
        <w:pStyle w:val="Header"/>
        <w:numPr>
          <w:ilvl w:val="1"/>
          <w:numId w:val="32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</w:rPr>
        <w:t>MET_EN=0</w:t>
      </w:r>
    </w:p>
    <w:p w:rsidR="00B70E9C" w:rsidRDefault="00B70E9C" w:rsidP="006222FC">
      <w:pPr>
        <w:pStyle w:val="Header"/>
        <w:numPr>
          <w:ilvl w:val="1"/>
          <w:numId w:val="32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/>
        </w:rPr>
        <w:t>התדר האחרון נשמר ב</w:t>
      </w:r>
      <w:r>
        <w:rPr>
          <w:rFonts w:cs="David"/>
          <w:sz w:val="24"/>
          <w:szCs w:val="24"/>
        </w:rPr>
        <w:t>EEPROM</w:t>
      </w:r>
      <w:r>
        <w:rPr>
          <w:rFonts w:cs="David"/>
          <w:sz w:val="24"/>
          <w:szCs w:val="24"/>
          <w:rtl/>
        </w:rPr>
        <w:t xml:space="preserve"> – ונשלח ל</w:t>
      </w:r>
      <w:r>
        <w:rPr>
          <w:rFonts w:cs="David"/>
          <w:sz w:val="24"/>
          <w:szCs w:val="24"/>
        </w:rPr>
        <w:t>PLL</w:t>
      </w:r>
      <w:r>
        <w:rPr>
          <w:rFonts w:cs="David"/>
          <w:sz w:val="24"/>
          <w:szCs w:val="24"/>
          <w:rtl/>
        </w:rPr>
        <w:t xml:space="preserve"> .</w:t>
      </w:r>
    </w:p>
    <w:p w:rsidR="00B70E9C" w:rsidRDefault="00B70E9C" w:rsidP="006222FC">
      <w:pPr>
        <w:pStyle w:val="Header"/>
        <w:numPr>
          <w:ilvl w:val="0"/>
          <w:numId w:val="32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/>
        </w:rPr>
        <w:t xml:space="preserve">כאשר יורד ל </w:t>
      </w:r>
      <w:r>
        <w:rPr>
          <w:rFonts w:cs="David"/>
          <w:sz w:val="24"/>
          <w:szCs w:val="24"/>
        </w:rPr>
        <w:t>LOW</w:t>
      </w:r>
      <w:r>
        <w:rPr>
          <w:rFonts w:cs="David"/>
          <w:sz w:val="24"/>
          <w:szCs w:val="24"/>
          <w:rtl/>
        </w:rPr>
        <w:t xml:space="preserve"> : </w:t>
      </w:r>
    </w:p>
    <w:p w:rsidR="00B70E9C" w:rsidRPr="006222FC" w:rsidRDefault="00B70E9C" w:rsidP="006222FC">
      <w:pPr>
        <w:pStyle w:val="Header"/>
        <w:numPr>
          <w:ilvl w:val="1"/>
          <w:numId w:val="32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C73E79">
        <w:rPr>
          <w:rFonts w:cs="David"/>
          <w:sz w:val="24"/>
          <w:szCs w:val="24"/>
        </w:rPr>
        <w:t>POWER_E</w:t>
      </w:r>
      <w:r w:rsidRPr="006222FC">
        <w:rPr>
          <w:rFonts w:cs="David"/>
          <w:sz w:val="24"/>
          <w:szCs w:val="24"/>
        </w:rPr>
        <w:t>N=0</w:t>
      </w:r>
    </w:p>
    <w:p w:rsidR="00B70E9C" w:rsidRDefault="00B70E9C" w:rsidP="006222FC">
      <w:pPr>
        <w:pStyle w:val="Header"/>
        <w:numPr>
          <w:ilvl w:val="1"/>
          <w:numId w:val="32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</w:rPr>
        <w:t>PA_ON=0</w:t>
      </w:r>
    </w:p>
    <w:p w:rsidR="00B70E9C" w:rsidRDefault="00B70E9C" w:rsidP="006222FC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B70E9C" w:rsidRPr="006222FC" w:rsidRDefault="00B70E9C" w:rsidP="006222FC">
      <w:pPr>
        <w:pStyle w:val="Header"/>
        <w:numPr>
          <w:ilvl w:val="0"/>
          <w:numId w:val="31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</w:rPr>
        <w:t>$PS  1/0 &lt;cr&gt;</w:t>
      </w:r>
    </w:p>
    <w:p w:rsidR="00B70E9C" w:rsidRDefault="00B70E9C" w:rsidP="006222FC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>
        <w:rPr>
          <w:rFonts w:cs="David"/>
          <w:sz w:val="24"/>
          <w:szCs w:val="24"/>
          <w:rtl/>
        </w:rPr>
        <w:t>במשדר :</w:t>
      </w:r>
    </w:p>
    <w:p w:rsidR="00B70E9C" w:rsidRDefault="00B70E9C" w:rsidP="006222FC">
      <w:pPr>
        <w:pStyle w:val="Header"/>
        <w:tabs>
          <w:tab w:val="clear" w:pos="4153"/>
          <w:tab w:val="clear" w:pos="8306"/>
        </w:tabs>
        <w:rPr>
          <w:rFonts w:ascii="Calibri" w:hAnsi="Calibri" w:cs="David"/>
          <w:color w:val="000000"/>
          <w:sz w:val="24"/>
          <w:szCs w:val="24"/>
          <w:rtl/>
        </w:rPr>
      </w:pPr>
      <w:r>
        <w:rPr>
          <w:rFonts w:cs="David"/>
          <w:sz w:val="24"/>
          <w:szCs w:val="24"/>
          <w:rtl/>
        </w:rPr>
        <w:t xml:space="preserve"> מכבה ומדליק </w:t>
      </w:r>
      <w:r w:rsidRPr="006222FC">
        <w:rPr>
          <w:rFonts w:cs="David"/>
          <w:sz w:val="24"/>
          <w:szCs w:val="24"/>
        </w:rPr>
        <w:t>PA_ON</w:t>
      </w:r>
      <w:r>
        <w:rPr>
          <w:rFonts w:cs="David"/>
          <w:sz w:val="24"/>
          <w:szCs w:val="24"/>
          <w:rtl/>
        </w:rPr>
        <w:t xml:space="preserve"> . בכל מקרה </w:t>
      </w:r>
      <w:r>
        <w:rPr>
          <w:rFonts w:cs="David"/>
          <w:sz w:val="24"/>
          <w:szCs w:val="24"/>
        </w:rPr>
        <w:t>PA_ON</w:t>
      </w:r>
      <w:r>
        <w:rPr>
          <w:rFonts w:cs="David"/>
          <w:sz w:val="24"/>
          <w:szCs w:val="24"/>
          <w:rtl/>
        </w:rPr>
        <w:t xml:space="preserve"> נשלט במקביל גם ע"י בדיקת מתח שלילי מכניסת</w:t>
      </w:r>
      <w:r w:rsidRPr="00B00EB1">
        <w:rPr>
          <w:rFonts w:ascii="Calibri" w:hAnsi="Calibri" w:cs="David"/>
          <w:color w:val="000000"/>
          <w:sz w:val="24"/>
          <w:szCs w:val="24"/>
        </w:rPr>
        <w:t xml:space="preserve"> </w:t>
      </w:r>
      <w:r w:rsidRPr="00C73E79">
        <w:rPr>
          <w:rFonts w:ascii="Calibri" w:hAnsi="Calibri" w:cs="David"/>
          <w:color w:val="000000"/>
          <w:sz w:val="24"/>
          <w:szCs w:val="24"/>
        </w:rPr>
        <w:t>VG_MONITOR</w:t>
      </w:r>
      <w:r>
        <w:rPr>
          <w:rFonts w:ascii="Calibri" w:hAnsi="Calibri" w:cs="David"/>
          <w:color w:val="000000"/>
          <w:sz w:val="24"/>
          <w:szCs w:val="24"/>
          <w:rtl/>
        </w:rPr>
        <w:t xml:space="preserve">. </w:t>
      </w:r>
      <w:r>
        <w:rPr>
          <w:rFonts w:ascii="Calibri" w:hAnsi="Calibri" w:cs="David" w:hint="eastAsia"/>
          <w:color w:val="000000"/>
          <w:sz w:val="24"/>
          <w:szCs w:val="24"/>
          <w:rtl/>
        </w:rPr>
        <w:t>במידה</w:t>
      </w:r>
      <w:r>
        <w:rPr>
          <w:rFonts w:ascii="Calibri" w:hAnsi="Calibri" w:cs="David"/>
          <w:color w:val="000000"/>
          <w:sz w:val="24"/>
          <w:szCs w:val="24"/>
          <w:rtl/>
        </w:rPr>
        <w:t xml:space="preserve"> </w:t>
      </w:r>
      <w:r>
        <w:rPr>
          <w:rFonts w:ascii="Calibri" w:hAnsi="Calibri" w:cs="David" w:hint="eastAsia"/>
          <w:color w:val="000000"/>
          <w:sz w:val="24"/>
          <w:szCs w:val="24"/>
          <w:rtl/>
        </w:rPr>
        <w:t>וגבוה</w:t>
      </w:r>
      <w:r>
        <w:rPr>
          <w:rFonts w:ascii="Calibri" w:hAnsi="Calibri" w:cs="David"/>
          <w:color w:val="000000"/>
          <w:sz w:val="24"/>
          <w:szCs w:val="24"/>
          <w:rtl/>
        </w:rPr>
        <w:t xml:space="preserve"> </w:t>
      </w:r>
      <w:r>
        <w:rPr>
          <w:rFonts w:ascii="Calibri" w:hAnsi="Calibri" w:cs="David" w:hint="eastAsia"/>
          <w:color w:val="000000"/>
          <w:sz w:val="24"/>
          <w:szCs w:val="24"/>
          <w:rtl/>
        </w:rPr>
        <w:t>מערך</w:t>
      </w:r>
      <w:r>
        <w:rPr>
          <w:rFonts w:ascii="Calibri" w:hAnsi="Calibri" w:cs="David"/>
          <w:color w:val="000000"/>
          <w:sz w:val="24"/>
          <w:szCs w:val="24"/>
          <w:rtl/>
        </w:rPr>
        <w:t xml:space="preserve"> </w:t>
      </w:r>
      <w:r>
        <w:rPr>
          <w:rFonts w:ascii="Calibri" w:hAnsi="Calibri" w:cs="David" w:hint="eastAsia"/>
          <w:color w:val="000000"/>
          <w:sz w:val="24"/>
          <w:szCs w:val="24"/>
          <w:rtl/>
        </w:rPr>
        <w:t>מסוים</w:t>
      </w:r>
      <w:r>
        <w:rPr>
          <w:rFonts w:ascii="Calibri" w:hAnsi="Calibri" w:cs="David"/>
          <w:color w:val="000000"/>
          <w:sz w:val="24"/>
          <w:szCs w:val="24"/>
          <w:rtl/>
        </w:rPr>
        <w:t xml:space="preserve"> </w:t>
      </w:r>
      <w:r>
        <w:rPr>
          <w:rFonts w:ascii="Calibri" w:hAnsi="Calibri" w:cs="David" w:hint="eastAsia"/>
          <w:color w:val="000000"/>
          <w:sz w:val="24"/>
          <w:szCs w:val="24"/>
          <w:rtl/>
        </w:rPr>
        <w:t>תמיד</w:t>
      </w:r>
      <w:r>
        <w:rPr>
          <w:rFonts w:ascii="Calibri" w:hAnsi="Calibri" w:cs="David"/>
          <w:color w:val="000000"/>
          <w:sz w:val="24"/>
          <w:szCs w:val="24"/>
          <w:rtl/>
        </w:rPr>
        <w:t xml:space="preserve"> </w:t>
      </w:r>
      <w:r>
        <w:rPr>
          <w:rFonts w:ascii="Calibri" w:hAnsi="Calibri" w:cs="David" w:hint="eastAsia"/>
          <w:color w:val="000000"/>
          <w:sz w:val="24"/>
          <w:szCs w:val="24"/>
          <w:rtl/>
        </w:rPr>
        <w:t>יוציא</w:t>
      </w:r>
      <w:r>
        <w:rPr>
          <w:rFonts w:ascii="Calibri" w:hAnsi="Calibri" w:cs="David"/>
          <w:color w:val="000000"/>
          <w:sz w:val="24"/>
          <w:szCs w:val="24"/>
          <w:rtl/>
        </w:rPr>
        <w:t xml:space="preserve"> 0 .</w:t>
      </w:r>
    </w:p>
    <w:p w:rsidR="00B70E9C" w:rsidRDefault="00B70E9C" w:rsidP="006222FC">
      <w:pPr>
        <w:pStyle w:val="Header"/>
        <w:tabs>
          <w:tab w:val="clear" w:pos="4153"/>
          <w:tab w:val="clear" w:pos="8306"/>
        </w:tabs>
        <w:rPr>
          <w:rFonts w:ascii="Calibri" w:hAnsi="Calibri" w:cs="David"/>
          <w:color w:val="000000"/>
          <w:sz w:val="24"/>
          <w:szCs w:val="24"/>
          <w:rtl/>
        </w:rPr>
      </w:pPr>
    </w:p>
    <w:p w:rsidR="00B70E9C" w:rsidRDefault="00B70E9C" w:rsidP="002A6332">
      <w:pPr>
        <w:pStyle w:val="Header"/>
        <w:tabs>
          <w:tab w:val="clear" w:pos="4153"/>
          <w:tab w:val="clear" w:pos="8306"/>
        </w:tabs>
        <w:ind w:left="360"/>
        <w:rPr>
          <w:rFonts w:ascii="Calibri" w:hAnsi="Calibri" w:cs="David"/>
          <w:color w:val="000000"/>
          <w:sz w:val="24"/>
          <w:szCs w:val="24"/>
          <w:rtl/>
        </w:rPr>
      </w:pPr>
    </w:p>
    <w:p w:rsidR="00B70E9C" w:rsidRDefault="00B70E9C" w:rsidP="00116DDC">
      <w:pPr>
        <w:pStyle w:val="Header"/>
        <w:numPr>
          <w:ilvl w:val="0"/>
          <w:numId w:val="31"/>
        </w:numPr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 w:rsidRPr="006222FC">
        <w:rPr>
          <w:rFonts w:cs="David"/>
          <w:sz w:val="24"/>
          <w:szCs w:val="24"/>
        </w:rPr>
        <w:t>$LD  1/0&lt;cr&gt;</w:t>
      </w:r>
    </w:p>
    <w:p w:rsidR="00B70E9C" w:rsidRDefault="00B70E9C" w:rsidP="00116DDC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B70E9C" w:rsidRPr="006222FC" w:rsidRDefault="00B70E9C" w:rsidP="00116DDC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/>
        </w:rPr>
        <w:t xml:space="preserve">מעלה ומוריד את </w:t>
      </w:r>
      <w:r w:rsidRPr="006222FC">
        <w:rPr>
          <w:rFonts w:cs="David"/>
          <w:sz w:val="24"/>
          <w:szCs w:val="24"/>
        </w:rPr>
        <w:t>MET_EN</w:t>
      </w:r>
      <w:r>
        <w:rPr>
          <w:rFonts w:cs="David"/>
          <w:sz w:val="24"/>
          <w:szCs w:val="24"/>
          <w:rtl/>
        </w:rPr>
        <w:t xml:space="preserve"> במקלט ובמשדר .</w:t>
      </w:r>
    </w:p>
    <w:p w:rsidR="00B70E9C" w:rsidRDefault="00B70E9C" w:rsidP="002A6332">
      <w:pPr>
        <w:pStyle w:val="Header"/>
        <w:tabs>
          <w:tab w:val="clear" w:pos="4153"/>
          <w:tab w:val="clear" w:pos="8306"/>
        </w:tabs>
        <w:ind w:left="360"/>
        <w:rPr>
          <w:rFonts w:ascii="Calibri" w:hAnsi="Calibri" w:cs="David"/>
          <w:color w:val="000000"/>
          <w:sz w:val="24"/>
          <w:szCs w:val="24"/>
          <w:rtl/>
        </w:rPr>
      </w:pPr>
    </w:p>
    <w:p w:rsidR="00B70E9C" w:rsidRDefault="00B70E9C" w:rsidP="00BA6263">
      <w:pPr>
        <w:pStyle w:val="Header"/>
        <w:numPr>
          <w:ilvl w:val="0"/>
          <w:numId w:val="31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 w:rsidRPr="006222FC">
        <w:rPr>
          <w:rFonts w:cs="David"/>
          <w:sz w:val="24"/>
          <w:szCs w:val="24"/>
        </w:rPr>
        <w:t>$P  0/1&lt;cr&gt;</w:t>
      </w:r>
    </w:p>
    <w:p w:rsidR="00B70E9C" w:rsidRDefault="00B70E9C" w:rsidP="00BA6263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B70E9C" w:rsidRPr="006222FC" w:rsidRDefault="00B70E9C" w:rsidP="00BA6263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/>
        </w:rPr>
        <w:t xml:space="preserve">לפי שני מצבי עבודה במשדר כותב ל </w:t>
      </w:r>
      <w:r>
        <w:rPr>
          <w:rFonts w:cs="David"/>
          <w:sz w:val="24"/>
          <w:szCs w:val="24"/>
        </w:rPr>
        <w:t>DAC</w:t>
      </w:r>
      <w:r>
        <w:rPr>
          <w:rFonts w:cs="David"/>
          <w:sz w:val="24"/>
          <w:szCs w:val="24"/>
          <w:rtl/>
        </w:rPr>
        <w:t xml:space="preserve"> ערך אנלוגי .ל </w:t>
      </w:r>
      <w:r>
        <w:rPr>
          <w:rFonts w:cs="David"/>
          <w:sz w:val="24"/>
          <w:szCs w:val="24"/>
        </w:rPr>
        <w:t>PORT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</w:rPr>
        <w:t>A</w:t>
      </w:r>
      <w:r>
        <w:rPr>
          <w:rFonts w:cs="David"/>
          <w:sz w:val="24"/>
          <w:szCs w:val="24"/>
          <w:rtl/>
        </w:rPr>
        <w:t xml:space="preserve"> .</w:t>
      </w:r>
    </w:p>
    <w:p w:rsidR="00B70E9C" w:rsidRDefault="00B70E9C" w:rsidP="006222FC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B70E9C" w:rsidRDefault="00B70E9C" w:rsidP="006912C8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B70E9C" w:rsidRDefault="00B70E9C" w:rsidP="006912C8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B70E9C" w:rsidRDefault="00B70E9C" w:rsidP="006912C8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B70E9C" w:rsidRDefault="00B70E9C" w:rsidP="006912C8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B70E9C" w:rsidRDefault="00B70E9C" w:rsidP="006912C8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>
        <w:rPr>
          <w:rFonts w:cs="David"/>
          <w:sz w:val="24"/>
          <w:szCs w:val="24"/>
          <w:rtl/>
        </w:rPr>
        <w:br w:type="page"/>
      </w:r>
    </w:p>
    <w:p w:rsidR="00B70E9C" w:rsidRDefault="00B70E9C" w:rsidP="006912C8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>
        <w:rPr>
          <w:rFonts w:cs="David"/>
          <w:sz w:val="24"/>
          <w:szCs w:val="24"/>
          <w:rtl/>
        </w:rPr>
        <w:t>קריאת סטאטוסים :</w:t>
      </w:r>
    </w:p>
    <w:p w:rsidR="00B70E9C" w:rsidRDefault="00B70E9C" w:rsidP="006912C8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B70E9C" w:rsidRDefault="00B70E9C" w:rsidP="006912C8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B70E9C" w:rsidRDefault="00B70E9C" w:rsidP="00C64B3D">
      <w:pPr>
        <w:pStyle w:val="Header"/>
        <w:numPr>
          <w:ilvl w:val="0"/>
          <w:numId w:val="34"/>
        </w:numPr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>
        <w:rPr>
          <w:rFonts w:cs="David"/>
          <w:sz w:val="24"/>
          <w:szCs w:val="24"/>
          <w:rtl/>
        </w:rPr>
        <w:t xml:space="preserve">במשדר : הספק מתקדם </w:t>
      </w:r>
    </w:p>
    <w:p w:rsidR="00B70E9C" w:rsidRDefault="00B70E9C" w:rsidP="006912C8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p w:rsidR="00B70E9C" w:rsidRDefault="00B70E9C" w:rsidP="006912C8">
      <w:pPr>
        <w:pStyle w:val="Header"/>
        <w:tabs>
          <w:tab w:val="clear" w:pos="4153"/>
          <w:tab w:val="clear" w:pos="8306"/>
        </w:tabs>
        <w:rPr>
          <w:rFonts w:ascii="Calibri" w:hAnsi="Calibri" w:cs="David"/>
          <w:color w:val="000000"/>
          <w:sz w:val="24"/>
          <w:szCs w:val="24"/>
          <w:rtl/>
        </w:rPr>
      </w:pPr>
      <w:r>
        <w:rPr>
          <w:rFonts w:cs="David"/>
          <w:sz w:val="24"/>
          <w:szCs w:val="24"/>
          <w:rtl/>
        </w:rPr>
        <w:t xml:space="preserve">קריאת המתח האנלוגי בכניסת </w:t>
      </w:r>
      <w:r w:rsidRPr="00C73E79">
        <w:rPr>
          <w:rFonts w:ascii="Calibri" w:hAnsi="Calibri" w:cs="David"/>
          <w:color w:val="000000"/>
          <w:sz w:val="24"/>
          <w:szCs w:val="24"/>
        </w:rPr>
        <w:t>FFWR</w:t>
      </w:r>
      <w:r>
        <w:rPr>
          <w:rFonts w:ascii="Calibri" w:hAnsi="Calibri" w:cs="David"/>
          <w:color w:val="000000"/>
          <w:sz w:val="24"/>
          <w:szCs w:val="24"/>
          <w:rtl/>
        </w:rPr>
        <w:t xml:space="preserve"> </w:t>
      </w:r>
      <w:r>
        <w:rPr>
          <w:rFonts w:ascii="Calibri" w:hAnsi="Calibri" w:cs="David" w:hint="eastAsia"/>
          <w:color w:val="000000"/>
          <w:sz w:val="24"/>
          <w:szCs w:val="24"/>
          <w:rtl/>
        </w:rPr>
        <w:t>ולפי</w:t>
      </w:r>
      <w:r>
        <w:rPr>
          <w:rFonts w:ascii="Calibri" w:hAnsi="Calibri" w:cs="David"/>
          <w:color w:val="000000"/>
          <w:sz w:val="24"/>
          <w:szCs w:val="24"/>
          <w:rtl/>
        </w:rPr>
        <w:t xml:space="preserve"> </w:t>
      </w:r>
      <w:r>
        <w:rPr>
          <w:rFonts w:ascii="Calibri" w:hAnsi="Calibri" w:cs="David" w:hint="eastAsia"/>
          <w:color w:val="000000"/>
          <w:sz w:val="24"/>
          <w:szCs w:val="24"/>
          <w:rtl/>
        </w:rPr>
        <w:t>טבלת</w:t>
      </w:r>
      <w:r>
        <w:rPr>
          <w:rFonts w:ascii="Calibri" w:hAnsi="Calibri" w:cs="David"/>
          <w:color w:val="000000"/>
          <w:sz w:val="24"/>
          <w:szCs w:val="24"/>
          <w:rtl/>
        </w:rPr>
        <w:t xml:space="preserve"> </w:t>
      </w:r>
      <w:r>
        <w:rPr>
          <w:rFonts w:ascii="Calibri" w:hAnsi="Calibri" w:cs="David" w:hint="eastAsia"/>
          <w:color w:val="000000"/>
          <w:sz w:val="24"/>
          <w:szCs w:val="24"/>
          <w:rtl/>
        </w:rPr>
        <w:t>המרה</w:t>
      </w:r>
      <w:r>
        <w:rPr>
          <w:rFonts w:ascii="Calibri" w:hAnsi="Calibri" w:cs="David"/>
          <w:color w:val="000000"/>
          <w:sz w:val="24"/>
          <w:szCs w:val="24"/>
          <w:rtl/>
        </w:rPr>
        <w:t xml:space="preserve"> </w:t>
      </w:r>
      <w:r>
        <w:rPr>
          <w:rFonts w:ascii="Calibri" w:hAnsi="Calibri" w:cs="David" w:hint="eastAsia"/>
          <w:color w:val="000000"/>
          <w:sz w:val="24"/>
          <w:szCs w:val="24"/>
          <w:rtl/>
        </w:rPr>
        <w:t>חישוב</w:t>
      </w:r>
      <w:r>
        <w:rPr>
          <w:rFonts w:ascii="Calibri" w:hAnsi="Calibri" w:cs="David"/>
          <w:color w:val="000000"/>
          <w:sz w:val="24"/>
          <w:szCs w:val="24"/>
          <w:rtl/>
        </w:rPr>
        <w:t xml:space="preserve"> </w:t>
      </w:r>
      <w:r>
        <w:rPr>
          <w:rFonts w:ascii="Calibri" w:hAnsi="Calibri" w:cs="David" w:hint="eastAsia"/>
          <w:color w:val="000000"/>
          <w:sz w:val="24"/>
          <w:szCs w:val="24"/>
          <w:rtl/>
        </w:rPr>
        <w:t>ההספק</w:t>
      </w:r>
      <w:r>
        <w:rPr>
          <w:rFonts w:ascii="Calibri" w:hAnsi="Calibri" w:cs="David"/>
          <w:color w:val="000000"/>
          <w:sz w:val="24"/>
          <w:szCs w:val="24"/>
          <w:rtl/>
        </w:rPr>
        <w:t xml:space="preserve"> </w:t>
      </w:r>
      <w:r>
        <w:rPr>
          <w:rFonts w:ascii="Calibri" w:hAnsi="Calibri" w:cs="David" w:hint="eastAsia"/>
          <w:color w:val="000000"/>
          <w:sz w:val="24"/>
          <w:szCs w:val="24"/>
          <w:rtl/>
        </w:rPr>
        <w:t>היוצא</w:t>
      </w:r>
      <w:r>
        <w:rPr>
          <w:rFonts w:ascii="Calibri" w:hAnsi="Calibri" w:cs="David"/>
          <w:color w:val="000000"/>
          <w:sz w:val="24"/>
          <w:szCs w:val="24"/>
          <w:rtl/>
        </w:rPr>
        <w:t xml:space="preserve">. </w:t>
      </w:r>
      <w:r>
        <w:rPr>
          <w:rFonts w:ascii="Calibri" w:hAnsi="Calibri" w:cs="David" w:hint="eastAsia"/>
          <w:color w:val="000000"/>
          <w:sz w:val="24"/>
          <w:szCs w:val="24"/>
          <w:rtl/>
        </w:rPr>
        <w:t>התוצאה</w:t>
      </w:r>
      <w:r>
        <w:rPr>
          <w:rFonts w:ascii="Calibri" w:hAnsi="Calibri" w:cs="David"/>
          <w:color w:val="000000"/>
          <w:sz w:val="24"/>
          <w:szCs w:val="24"/>
          <w:rtl/>
        </w:rPr>
        <w:t xml:space="preserve"> </w:t>
      </w:r>
      <w:r>
        <w:rPr>
          <w:rFonts w:ascii="Calibri" w:hAnsi="Calibri" w:cs="David" w:hint="eastAsia"/>
          <w:color w:val="000000"/>
          <w:sz w:val="24"/>
          <w:szCs w:val="24"/>
          <w:rtl/>
        </w:rPr>
        <w:t>תופיע</w:t>
      </w:r>
      <w:r>
        <w:rPr>
          <w:rFonts w:ascii="Calibri" w:hAnsi="Calibri" w:cs="David"/>
          <w:color w:val="000000"/>
          <w:sz w:val="24"/>
          <w:szCs w:val="24"/>
          <w:rtl/>
        </w:rPr>
        <w:t xml:space="preserve"> </w:t>
      </w:r>
      <w:r>
        <w:rPr>
          <w:rFonts w:ascii="Calibri" w:hAnsi="Calibri" w:cs="David" w:hint="eastAsia"/>
          <w:color w:val="000000"/>
          <w:sz w:val="24"/>
          <w:szCs w:val="24"/>
          <w:rtl/>
        </w:rPr>
        <w:t>בשני</w:t>
      </w:r>
      <w:r>
        <w:rPr>
          <w:rFonts w:ascii="Calibri" w:hAnsi="Calibri" w:cs="David"/>
          <w:color w:val="000000"/>
          <w:sz w:val="24"/>
          <w:szCs w:val="24"/>
          <w:rtl/>
        </w:rPr>
        <w:t xml:space="preserve"> </w:t>
      </w:r>
      <w:r>
        <w:rPr>
          <w:rFonts w:ascii="Calibri" w:hAnsi="Calibri" w:cs="David" w:hint="eastAsia"/>
          <w:color w:val="000000"/>
          <w:sz w:val="24"/>
          <w:szCs w:val="24"/>
          <w:rtl/>
        </w:rPr>
        <w:t>מקומות</w:t>
      </w:r>
      <w:r>
        <w:rPr>
          <w:rFonts w:ascii="Calibri" w:hAnsi="Calibri" w:cs="David"/>
          <w:color w:val="000000"/>
          <w:sz w:val="24"/>
          <w:szCs w:val="24"/>
          <w:rtl/>
        </w:rPr>
        <w:t xml:space="preserve"> :</w:t>
      </w:r>
    </w:p>
    <w:p w:rsidR="00B70E9C" w:rsidRDefault="00B70E9C" w:rsidP="00C64B3D">
      <w:pPr>
        <w:pStyle w:val="Header"/>
        <w:numPr>
          <w:ilvl w:val="0"/>
          <w:numId w:val="33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/>
        </w:rPr>
        <w:t>בקריאת הסטאטוס יש להוציא את המספר ב</w:t>
      </w:r>
      <w:r>
        <w:rPr>
          <w:rFonts w:cs="David"/>
          <w:sz w:val="24"/>
          <w:szCs w:val="24"/>
        </w:rPr>
        <w:t>dBm</w:t>
      </w:r>
      <w:r>
        <w:rPr>
          <w:rFonts w:cs="David"/>
          <w:sz w:val="24"/>
          <w:szCs w:val="24"/>
          <w:rtl/>
        </w:rPr>
        <w:t xml:space="preserve"> לפי טבלת המרה של קפיצות בין  </w:t>
      </w:r>
      <w:r>
        <w:rPr>
          <w:rFonts w:cs="David"/>
          <w:sz w:val="24"/>
          <w:szCs w:val="24"/>
        </w:rPr>
        <w:t>-20 - + 40 dBm</w:t>
      </w:r>
      <w:r>
        <w:rPr>
          <w:rFonts w:cs="David"/>
          <w:sz w:val="24"/>
          <w:szCs w:val="24"/>
          <w:rtl/>
        </w:rPr>
        <w:t xml:space="preserve"> .</w:t>
      </w:r>
    </w:p>
    <w:p w:rsidR="00B70E9C" w:rsidRDefault="00B70E9C" w:rsidP="00C64B3D">
      <w:pPr>
        <w:pStyle w:val="Header"/>
        <w:numPr>
          <w:ilvl w:val="0"/>
          <w:numId w:val="33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/>
        </w:rPr>
        <w:t>ביציאת ה</w:t>
      </w:r>
      <w:r>
        <w:rPr>
          <w:rFonts w:cs="David"/>
          <w:sz w:val="24"/>
          <w:szCs w:val="24"/>
        </w:rPr>
        <w:t>DAC</w:t>
      </w:r>
      <w:r>
        <w:rPr>
          <w:rFonts w:cs="David"/>
          <w:sz w:val="24"/>
          <w:szCs w:val="24"/>
          <w:rtl/>
        </w:rPr>
        <w:t xml:space="preserve"> שהולכת למודד החיצוני המודד יקבל מתח אנלוגי בצורת בר :</w:t>
      </w:r>
    </w:p>
    <w:p w:rsidR="00B70E9C" w:rsidRDefault="00B70E9C" w:rsidP="00C64B3D">
      <w:pPr>
        <w:pStyle w:val="Header"/>
        <w:numPr>
          <w:ilvl w:val="0"/>
          <w:numId w:val="33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/>
        </w:rPr>
        <w:t>בחלוקה ל4 רמות :</w:t>
      </w:r>
    </w:p>
    <w:p w:rsidR="00B70E9C" w:rsidRDefault="00B70E9C" w:rsidP="00C64B3D">
      <w:pPr>
        <w:pStyle w:val="Header"/>
        <w:numPr>
          <w:ilvl w:val="1"/>
          <w:numId w:val="33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/>
        </w:rPr>
        <w:t>1:</w:t>
      </w:r>
    </w:p>
    <w:p w:rsidR="00B70E9C" w:rsidRDefault="00B70E9C" w:rsidP="00C64B3D">
      <w:pPr>
        <w:pStyle w:val="Header"/>
        <w:numPr>
          <w:ilvl w:val="1"/>
          <w:numId w:val="33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/>
        </w:rPr>
        <w:t>11:</w:t>
      </w:r>
    </w:p>
    <w:p w:rsidR="00B70E9C" w:rsidRDefault="00B70E9C" w:rsidP="00C64B3D">
      <w:pPr>
        <w:pStyle w:val="Header"/>
        <w:numPr>
          <w:ilvl w:val="1"/>
          <w:numId w:val="33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/>
        </w:rPr>
        <w:t>111:</w:t>
      </w:r>
    </w:p>
    <w:p w:rsidR="00B70E9C" w:rsidRDefault="00B70E9C" w:rsidP="00C64B3D">
      <w:pPr>
        <w:pStyle w:val="Header"/>
        <w:numPr>
          <w:ilvl w:val="1"/>
          <w:numId w:val="33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/>
        </w:rPr>
        <w:t>1111:</w:t>
      </w:r>
    </w:p>
    <w:p w:rsidR="00B70E9C" w:rsidRDefault="00B70E9C" w:rsidP="00C64B3D">
      <w:pPr>
        <w:pStyle w:val="Header"/>
        <w:numPr>
          <w:ilvl w:val="0"/>
          <w:numId w:val="34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/>
        </w:rPr>
        <w:t>במשדר : הספק חוזר .</w:t>
      </w:r>
    </w:p>
    <w:p w:rsidR="00B70E9C" w:rsidRDefault="00B70E9C" w:rsidP="00C64B3D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  <w:r>
        <w:rPr>
          <w:rFonts w:cs="David"/>
          <w:sz w:val="24"/>
          <w:szCs w:val="24"/>
          <w:rtl/>
        </w:rPr>
        <w:t xml:space="preserve">קריאת המתח האנלוגי </w:t>
      </w:r>
      <w:r>
        <w:rPr>
          <w:rFonts w:cs="David"/>
          <w:sz w:val="24"/>
          <w:szCs w:val="24"/>
        </w:rPr>
        <w:t>REV</w:t>
      </w:r>
      <w:r>
        <w:rPr>
          <w:rFonts w:cs="David"/>
          <w:sz w:val="24"/>
          <w:szCs w:val="24"/>
          <w:rtl/>
        </w:rPr>
        <w:t xml:space="preserve"> , אם גבוה מערך מסוים אז יש להוציא יציאת </w:t>
      </w:r>
      <w:r>
        <w:rPr>
          <w:rFonts w:cs="David"/>
          <w:sz w:val="24"/>
          <w:szCs w:val="24"/>
        </w:rPr>
        <w:t>FAIL</w:t>
      </w:r>
      <w:r>
        <w:rPr>
          <w:rFonts w:cs="David"/>
          <w:sz w:val="24"/>
          <w:szCs w:val="24"/>
          <w:rtl/>
        </w:rPr>
        <w:t xml:space="preserve"> בסטאטוס , אחרת </w:t>
      </w:r>
      <w:r>
        <w:rPr>
          <w:rFonts w:cs="David"/>
          <w:sz w:val="24"/>
          <w:szCs w:val="24"/>
        </w:rPr>
        <w:t xml:space="preserve">OK </w:t>
      </w:r>
      <w:r>
        <w:rPr>
          <w:rFonts w:cs="David"/>
          <w:sz w:val="24"/>
          <w:szCs w:val="24"/>
          <w:rtl/>
        </w:rPr>
        <w:t xml:space="preserve"> .</w:t>
      </w:r>
    </w:p>
    <w:p w:rsidR="00B70E9C" w:rsidRDefault="00B70E9C" w:rsidP="00C64B3D">
      <w:pPr>
        <w:pStyle w:val="Header"/>
        <w:numPr>
          <w:ilvl w:val="0"/>
          <w:numId w:val="34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/>
        </w:rPr>
        <w:t xml:space="preserve">במקלט : קריאת </w:t>
      </w:r>
      <w:r>
        <w:rPr>
          <w:rFonts w:cs="David"/>
          <w:sz w:val="24"/>
          <w:szCs w:val="24"/>
        </w:rPr>
        <w:t>RSSI</w:t>
      </w:r>
      <w:r>
        <w:rPr>
          <w:rFonts w:cs="David"/>
          <w:sz w:val="24"/>
          <w:szCs w:val="24"/>
          <w:rtl/>
        </w:rPr>
        <w:t xml:space="preserve"> </w:t>
      </w:r>
    </w:p>
    <w:p w:rsidR="00B70E9C" w:rsidRDefault="00B70E9C" w:rsidP="00C64B3D">
      <w:pPr>
        <w:pStyle w:val="Header"/>
        <w:tabs>
          <w:tab w:val="clear" w:pos="4153"/>
          <w:tab w:val="clear" w:pos="8306"/>
        </w:tabs>
        <w:ind w:left="360"/>
        <w:rPr>
          <w:rFonts w:cs="David"/>
          <w:sz w:val="24"/>
          <w:szCs w:val="24"/>
          <w:rtl/>
        </w:rPr>
      </w:pPr>
      <w:r>
        <w:rPr>
          <w:rFonts w:cs="David"/>
          <w:sz w:val="24"/>
          <w:szCs w:val="24"/>
          <w:rtl/>
        </w:rPr>
        <w:t>מדידת מתח אנלוגי שנכנס ב</w:t>
      </w:r>
      <w:r>
        <w:rPr>
          <w:rFonts w:cs="David"/>
          <w:sz w:val="24"/>
          <w:szCs w:val="24"/>
        </w:rPr>
        <w:t>REV</w:t>
      </w:r>
      <w:r>
        <w:rPr>
          <w:rFonts w:cs="David"/>
          <w:sz w:val="24"/>
          <w:szCs w:val="24"/>
          <w:rtl/>
        </w:rPr>
        <w:t xml:space="preserve"> ולפי טבלת המרה יש להוציא לתי מקומות :</w:t>
      </w:r>
    </w:p>
    <w:p w:rsidR="00B70E9C" w:rsidRDefault="00B70E9C" w:rsidP="00C64B3D">
      <w:pPr>
        <w:pStyle w:val="Header"/>
        <w:numPr>
          <w:ilvl w:val="0"/>
          <w:numId w:val="33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/>
        </w:rPr>
        <w:t>בקריאת הסטאטוס יש להוציא את המספר ב</w:t>
      </w:r>
      <w:r>
        <w:rPr>
          <w:rFonts w:cs="David"/>
          <w:sz w:val="24"/>
          <w:szCs w:val="24"/>
        </w:rPr>
        <w:t>dBm</w:t>
      </w:r>
      <w:r>
        <w:rPr>
          <w:rFonts w:cs="David"/>
          <w:sz w:val="24"/>
          <w:szCs w:val="24"/>
          <w:rtl/>
        </w:rPr>
        <w:t xml:space="preserve"> לפי טבלת המרה של קפיצות בין  </w:t>
      </w:r>
      <w:r>
        <w:rPr>
          <w:rFonts w:cs="David"/>
          <w:sz w:val="24"/>
          <w:szCs w:val="24"/>
        </w:rPr>
        <w:t>-100 - -30dBm</w:t>
      </w:r>
    </w:p>
    <w:p w:rsidR="00B70E9C" w:rsidRDefault="00B70E9C" w:rsidP="00C64B3D">
      <w:pPr>
        <w:pStyle w:val="Header"/>
        <w:numPr>
          <w:ilvl w:val="0"/>
          <w:numId w:val="33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/>
        </w:rPr>
        <w:t>ביציאת ה</w:t>
      </w:r>
      <w:r>
        <w:rPr>
          <w:rFonts w:cs="David"/>
          <w:sz w:val="24"/>
          <w:szCs w:val="24"/>
        </w:rPr>
        <w:t>DAC</w:t>
      </w:r>
      <w:r>
        <w:rPr>
          <w:rFonts w:cs="David"/>
          <w:sz w:val="24"/>
          <w:szCs w:val="24"/>
          <w:rtl/>
        </w:rPr>
        <w:t xml:space="preserve"> שהולכת למודד החיצוני המודד יקבל מתח אנלוגי בצורת בר :</w:t>
      </w:r>
    </w:p>
    <w:p w:rsidR="00B70E9C" w:rsidRDefault="00B70E9C" w:rsidP="00C64B3D">
      <w:pPr>
        <w:pStyle w:val="Header"/>
        <w:numPr>
          <w:ilvl w:val="0"/>
          <w:numId w:val="33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/>
        </w:rPr>
        <w:t>בחלוקה ל4 רמות :</w:t>
      </w:r>
    </w:p>
    <w:p w:rsidR="00B70E9C" w:rsidRDefault="00B70E9C" w:rsidP="00C64B3D">
      <w:pPr>
        <w:pStyle w:val="Header"/>
        <w:numPr>
          <w:ilvl w:val="1"/>
          <w:numId w:val="33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/>
        </w:rPr>
        <w:t>1:</w:t>
      </w:r>
    </w:p>
    <w:p w:rsidR="00B70E9C" w:rsidRDefault="00B70E9C" w:rsidP="00C64B3D">
      <w:pPr>
        <w:pStyle w:val="Header"/>
        <w:numPr>
          <w:ilvl w:val="1"/>
          <w:numId w:val="33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/>
        </w:rPr>
        <w:t>11:</w:t>
      </w:r>
    </w:p>
    <w:p w:rsidR="00B70E9C" w:rsidRDefault="00B70E9C" w:rsidP="00C64B3D">
      <w:pPr>
        <w:pStyle w:val="Header"/>
        <w:numPr>
          <w:ilvl w:val="1"/>
          <w:numId w:val="33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/>
        </w:rPr>
        <w:t>111:</w:t>
      </w:r>
    </w:p>
    <w:p w:rsidR="00B70E9C" w:rsidRDefault="00B70E9C" w:rsidP="00C64B3D">
      <w:pPr>
        <w:pStyle w:val="Header"/>
        <w:numPr>
          <w:ilvl w:val="1"/>
          <w:numId w:val="33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/>
        </w:rPr>
        <w:t>1111:</w:t>
      </w:r>
    </w:p>
    <w:p w:rsidR="00B70E9C" w:rsidRDefault="00B70E9C" w:rsidP="00070BA1">
      <w:pPr>
        <w:pStyle w:val="Header"/>
        <w:numPr>
          <w:ilvl w:val="0"/>
          <w:numId w:val="34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TMP</w:t>
      </w:r>
      <w:r>
        <w:rPr>
          <w:rFonts w:cs="David"/>
          <w:sz w:val="24"/>
          <w:szCs w:val="24"/>
          <w:rtl/>
        </w:rPr>
        <w:t xml:space="preserve"> קריאת טמפרטורה לפי טבלת המרה והעברה לסטאטוס .</w:t>
      </w:r>
    </w:p>
    <w:p w:rsidR="00B70E9C" w:rsidRDefault="00B70E9C" w:rsidP="00070BA1">
      <w:pPr>
        <w:pStyle w:val="Header"/>
        <w:numPr>
          <w:ilvl w:val="0"/>
          <w:numId w:val="34"/>
        </w:numPr>
        <w:tabs>
          <w:tab w:val="clear" w:pos="4153"/>
          <w:tab w:val="clear" w:pos="8306"/>
        </w:tabs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/>
        </w:rPr>
        <w:t xml:space="preserve">יש לאפשר כתיבת </w:t>
      </w:r>
      <w:r>
        <w:rPr>
          <w:rFonts w:cs="David"/>
          <w:sz w:val="24"/>
          <w:szCs w:val="24"/>
        </w:rPr>
        <w:t>ID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/>
          <w:sz w:val="24"/>
          <w:szCs w:val="24"/>
        </w:rPr>
        <w:t>DC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/>
          <w:sz w:val="24"/>
          <w:szCs w:val="24"/>
        </w:rPr>
        <w:t>SW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</w:rPr>
        <w:t>VERSION</w:t>
      </w:r>
      <w:r>
        <w:rPr>
          <w:rFonts w:cs="David"/>
          <w:sz w:val="24"/>
          <w:szCs w:val="24"/>
          <w:rtl/>
        </w:rPr>
        <w:t xml:space="preserve"> דרך התקשורת .</w:t>
      </w:r>
    </w:p>
    <w:p w:rsidR="00B70E9C" w:rsidRDefault="00B70E9C" w:rsidP="00070BA1">
      <w:pPr>
        <w:pStyle w:val="Header"/>
        <w:tabs>
          <w:tab w:val="clear" w:pos="4153"/>
          <w:tab w:val="clear" w:pos="8306"/>
        </w:tabs>
        <w:rPr>
          <w:rFonts w:cs="David"/>
          <w:sz w:val="24"/>
          <w:szCs w:val="24"/>
          <w:rtl/>
        </w:rPr>
      </w:pPr>
    </w:p>
    <w:sectPr w:rsidR="00B70E9C" w:rsidSect="004D1A3F">
      <w:headerReference w:type="default" r:id="rId8"/>
      <w:footerReference w:type="default" r:id="rId9"/>
      <w:endnotePr>
        <w:numFmt w:val="lowerLetter"/>
      </w:endnotePr>
      <w:pgSz w:w="11906" w:h="16838" w:code="9"/>
      <w:pgMar w:top="1701" w:right="902" w:bottom="2127" w:left="709" w:header="720" w:footer="720" w:gutter="0"/>
      <w:cols w:space="720"/>
      <w:bidi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0E9C" w:rsidRDefault="00B70E9C">
      <w:r>
        <w:separator/>
      </w:r>
    </w:p>
  </w:endnote>
  <w:endnote w:type="continuationSeparator" w:id="0">
    <w:p w:rsidR="00B70E9C" w:rsidRDefault="00B70E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David Transparent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0E9C" w:rsidRPr="00043D5C" w:rsidRDefault="00B70E9C">
    <w:pPr>
      <w:pStyle w:val="Heading2"/>
      <w:rPr>
        <w:b w:val="0"/>
        <w:bCs w:val="0"/>
        <w:sz w:val="24"/>
        <w:szCs w:val="24"/>
        <w:rtl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13.6pt;margin-top:1.75pt;width:57.6pt;height:56.6pt;z-index:251655680;visibility:visible;mso-wrap-edited:f">
          <v:imagedata r:id="rId1" o:title=""/>
          <w10:wrap type="topAndBottom"/>
        </v:shape>
        <o:OLEObject Type="Embed" ProgID="Word.Picture.8" ShapeID="_x0000_s2051" DrawAspect="Content" ObjectID="_1405153021" r:id="rId2"/>
      </w:pict>
    </w:r>
    <w:r w:rsidRPr="00043D5C">
      <w:rPr>
        <w:b w:val="0"/>
        <w:bCs w:val="0"/>
        <w:sz w:val="24"/>
        <w:szCs w:val="24"/>
        <w:rtl/>
      </w:rPr>
      <w:t xml:space="preserve">         רח' המסילה 21 - נשר                      ת.ד. 150 - נשר 36601</w:t>
    </w:r>
  </w:p>
  <w:p w:rsidR="00B70E9C" w:rsidRPr="00043D5C" w:rsidRDefault="00B70E9C">
    <w:pPr>
      <w:rPr>
        <w:rFonts w:cs="David Transparent"/>
        <w:sz w:val="24"/>
        <w:szCs w:val="24"/>
        <w:rtl/>
      </w:rPr>
    </w:pPr>
    <w:r>
      <w:rPr>
        <w:noProof/>
      </w:rPr>
      <w:pict>
        <v:line id="_x0000_s2052" style="position:absolute;left:0;text-align:left;z-index:251657728;mso-position-horizontal-relative:page" from="0,-17pt" to="612pt,-17pt" o:allowincell="f">
          <w10:wrap anchorx="page"/>
        </v:line>
      </w:pict>
    </w:r>
    <w:r w:rsidRPr="00043D5C">
      <w:rPr>
        <w:rFonts w:cs="David Transparent"/>
        <w:sz w:val="24"/>
        <w:szCs w:val="24"/>
        <w:rtl/>
      </w:rPr>
      <w:t xml:space="preserve">         טלפון: 8202715</w:t>
    </w:r>
    <w:r w:rsidRPr="00043D5C">
      <w:rPr>
        <w:rFonts w:cs="David Transparent"/>
        <w:sz w:val="24"/>
        <w:szCs w:val="24"/>
      </w:rPr>
      <w:t xml:space="preserve"> </w:t>
    </w:r>
    <w:r w:rsidRPr="00043D5C">
      <w:rPr>
        <w:rFonts w:cs="David Transparent"/>
        <w:sz w:val="24"/>
        <w:szCs w:val="24"/>
        <w:rtl/>
      </w:rPr>
      <w:t>–</w:t>
    </w:r>
    <w:r w:rsidRPr="00043D5C">
      <w:rPr>
        <w:rFonts w:cs="David Transparent"/>
        <w:sz w:val="24"/>
        <w:szCs w:val="24"/>
      </w:rPr>
      <w:t xml:space="preserve"> 04 </w:t>
    </w:r>
    <w:r w:rsidRPr="00043D5C">
      <w:rPr>
        <w:rFonts w:cs="David Transparent"/>
        <w:sz w:val="24"/>
        <w:szCs w:val="24"/>
        <w:rtl/>
      </w:rPr>
      <w:t xml:space="preserve">                                   פקס:8202716</w:t>
    </w:r>
    <w:r w:rsidRPr="00043D5C">
      <w:rPr>
        <w:rFonts w:cs="David Transparent"/>
        <w:sz w:val="24"/>
        <w:szCs w:val="24"/>
      </w:rPr>
      <w:t xml:space="preserve"> </w:t>
    </w:r>
    <w:r w:rsidRPr="00043D5C">
      <w:rPr>
        <w:rFonts w:cs="David Transparent"/>
        <w:sz w:val="24"/>
        <w:szCs w:val="24"/>
        <w:rtl/>
      </w:rPr>
      <w:t>–</w:t>
    </w:r>
    <w:r w:rsidRPr="00043D5C">
      <w:rPr>
        <w:rFonts w:cs="David Transparent"/>
        <w:sz w:val="24"/>
        <w:szCs w:val="24"/>
      </w:rPr>
      <w:t xml:space="preserve"> 04 </w:t>
    </w:r>
  </w:p>
  <w:p w:rsidR="00B70E9C" w:rsidRDefault="00B70E9C" w:rsidP="00834691">
    <w:pPr>
      <w:pStyle w:val="Footer"/>
      <w:bidi w:val="0"/>
      <w:ind w:left="1134"/>
      <w:rPr>
        <w:sz w:val="24"/>
        <w:szCs w:val="24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left:0;text-align:left;margin-left:439.2pt;margin-top:16.05pt;width:108pt;height:21.6pt;z-index:251658752;mso-position-horizontal-relative:page" o:allowincell="f" filled="f" stroked="f">
          <v:textbox style="mso-next-textbox:#_x0000_s2053">
            <w:txbxContent>
              <w:p w:rsidR="00B70E9C" w:rsidRDefault="00B70E9C">
                <w:pPr>
                  <w:bidi w:val="0"/>
                  <w:rPr>
                    <w:rtl/>
                  </w:rPr>
                </w:pPr>
                <w:r>
                  <w:rPr>
                    <w:rtl/>
                  </w:rPr>
                  <w:t>מהדורה1)</w:t>
                </w:r>
                <w:r>
                  <w:t>)  F-0301-02</w:t>
                </w:r>
              </w:p>
            </w:txbxContent>
          </v:textbox>
          <w10:wrap anchorx="page"/>
        </v:shape>
      </w:pict>
    </w:r>
    <w:r w:rsidRPr="00043D5C">
      <w:rPr>
        <w:rFonts w:cs="David Transparent"/>
        <w:sz w:val="24"/>
        <w:szCs w:val="24"/>
        <w:rtl/>
      </w:rPr>
      <w:t xml:space="preserve">        </w:t>
    </w:r>
    <w:r w:rsidRPr="00043D5C">
      <w:rPr>
        <w:rFonts w:cs="Times New Roman"/>
        <w:sz w:val="24"/>
        <w:szCs w:val="24"/>
      </w:rPr>
      <w:t>E-mail: bamw@bamicrowaves.co.il</w:t>
    </w:r>
    <w:r w:rsidRPr="00043D5C">
      <w:rPr>
        <w:sz w:val="24"/>
        <w:szCs w:val="24"/>
        <w:rtl/>
      </w:rPr>
      <w:t xml:space="preserve">          </w:t>
    </w:r>
    <w:hyperlink r:id="rId3" w:history="1">
      <w:r w:rsidRPr="003E2B08">
        <w:rPr>
          <w:rStyle w:val="Hyperlink"/>
          <w:sz w:val="24"/>
          <w:szCs w:val="24"/>
        </w:rPr>
        <w:t>WWW.bamicrowaves.co.il</w:t>
      </w:r>
    </w:hyperlink>
    <w:r w:rsidRPr="00043D5C">
      <w:rPr>
        <w:sz w:val="24"/>
        <w:szCs w:val="24"/>
        <w:rtl/>
      </w:rPr>
      <w:t xml:space="preserve"> </w:t>
    </w:r>
  </w:p>
  <w:p w:rsidR="00B70E9C" w:rsidRPr="00043D5C" w:rsidRDefault="00B70E9C" w:rsidP="00043D5C">
    <w:pPr>
      <w:pStyle w:val="Footer"/>
      <w:bidi w:val="0"/>
      <w:ind w:left="1134"/>
      <w:rPr>
        <w:sz w:val="24"/>
        <w:szCs w:val="24"/>
      </w:rPr>
    </w:pPr>
    <w:r>
      <w:rPr>
        <w:rFonts w:cs="Times New Roman"/>
        <w:sz w:val="24"/>
        <w:szCs w:val="24"/>
      </w:rPr>
      <w:t xml:space="preserve">Page </w:t>
    </w:r>
    <w:r>
      <w:rPr>
        <w:rFonts w:cs="Times New Roman"/>
        <w:sz w:val="24"/>
        <w:szCs w:val="24"/>
      </w:rPr>
      <w:fldChar w:fldCharType="begin"/>
    </w:r>
    <w:r>
      <w:rPr>
        <w:rFonts w:cs="Times New Roman"/>
        <w:sz w:val="24"/>
        <w:szCs w:val="24"/>
      </w:rPr>
      <w:instrText xml:space="preserve"> PAGE   \* MERGEFORMAT </w:instrText>
    </w:r>
    <w:r>
      <w:rPr>
        <w:rFonts w:cs="Times New Roman"/>
        <w:sz w:val="24"/>
        <w:szCs w:val="24"/>
      </w:rPr>
      <w:fldChar w:fldCharType="separate"/>
    </w:r>
    <w:r>
      <w:rPr>
        <w:rFonts w:cs="Times New Roman"/>
        <w:noProof/>
        <w:sz w:val="24"/>
        <w:szCs w:val="24"/>
      </w:rPr>
      <w:t>4</w:t>
    </w:r>
    <w:r>
      <w:rPr>
        <w:rFonts w:cs="Times New Roman"/>
        <w:sz w:val="24"/>
        <w:szCs w:val="24"/>
      </w:rPr>
      <w:fldChar w:fldCharType="end"/>
    </w:r>
    <w:r>
      <w:rPr>
        <w:rFonts w:cs="Times New Roman"/>
        <w:sz w:val="24"/>
        <w:szCs w:val="24"/>
      </w:rPr>
      <w:t xml:space="preserve"> of  </w:t>
    </w:r>
    <w:fldSimple w:instr=" NUMPAGES   \* MERGEFORMAT ">
      <w:r w:rsidRPr="00752ED0">
        <w:rPr>
          <w:rFonts w:cs="Times New Roman"/>
          <w:noProof/>
          <w:sz w:val="24"/>
          <w:szCs w:val="24"/>
        </w:rPr>
        <w:t>10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0E9C" w:rsidRDefault="00B70E9C">
      <w:r>
        <w:separator/>
      </w:r>
    </w:p>
  </w:footnote>
  <w:footnote w:type="continuationSeparator" w:id="0">
    <w:p w:rsidR="00B70E9C" w:rsidRDefault="00B70E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0E9C" w:rsidRDefault="00B70E9C">
    <w:pPr>
      <w:pStyle w:val="Header"/>
      <w:rPr>
        <w:rFonts w:cs="David Transparent"/>
        <w:szCs w:val="72"/>
        <w:rtl/>
      </w:rPr>
    </w:pPr>
    <w:r>
      <w:rPr>
        <w:noProof/>
      </w:rPr>
      <w:pict>
        <v:line id="_x0000_s2049" style="position:absolute;left:0;text-align:left;flip:x;z-index:251656704;mso-position-horizontal-relative:page" from="64.8pt,43pt" to="7in,43.05pt" o:allowincell="f" strokeweight="1pt">
          <v:stroke startarrowwidth="narrow" startarrowlength="short" endarrowwidth="narrow" endarrowlength="short"/>
          <w10:wrap anchorx="page"/>
        </v:lin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468pt;margin-top:-13.7pt;width:63pt;height:68pt;z-index:251659776;mso-wrap-distance-left:9.35pt;mso-wrap-distance-right:9.35pt;mso-position-horizontal-relative:page" o:allowincell="f" fillcolor="window">
          <v:imagedata r:id="rId1" o:title=""/>
          <w10:wrap anchorx="page"/>
        </v:shape>
        <o:OLEObject Type="Embed" ProgID="Word.Picture.8" ShapeID="_x0000_s2050" DrawAspect="Content" ObjectID="_1405153020" r:id="rId2"/>
      </w:pict>
    </w:r>
    <w:r>
      <w:rPr>
        <w:rFonts w:cs="David"/>
        <w:szCs w:val="56"/>
        <w:rtl/>
      </w:rPr>
      <w:t xml:space="preserve">                 </w:t>
    </w:r>
    <w:r>
      <w:rPr>
        <w:rFonts w:cs="David Transparent"/>
        <w:szCs w:val="72"/>
        <w:rtl/>
      </w:rPr>
      <w:t>ב.א. מיקרוגלים בע"מ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27095"/>
    <w:multiLevelType w:val="hybridMultilevel"/>
    <w:tmpl w:val="16180E8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7602F26"/>
    <w:multiLevelType w:val="hybridMultilevel"/>
    <w:tmpl w:val="09429640"/>
    <w:lvl w:ilvl="0" w:tplc="0409000F">
      <w:start w:val="1"/>
      <w:numFmt w:val="decimal"/>
      <w:lvlText w:val="%1."/>
      <w:lvlJc w:val="left"/>
      <w:pPr>
        <w:tabs>
          <w:tab w:val="num" w:pos="2430"/>
        </w:tabs>
        <w:ind w:left="243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150"/>
        </w:tabs>
        <w:ind w:left="31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870"/>
        </w:tabs>
        <w:ind w:left="38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4590"/>
        </w:tabs>
        <w:ind w:left="45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310"/>
        </w:tabs>
        <w:ind w:left="53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6030"/>
        </w:tabs>
        <w:ind w:left="60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750"/>
        </w:tabs>
        <w:ind w:left="67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7470"/>
        </w:tabs>
        <w:ind w:left="74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8190"/>
        </w:tabs>
        <w:ind w:left="8190" w:hanging="180"/>
      </w:pPr>
      <w:rPr>
        <w:rFonts w:cs="Times New Roman"/>
      </w:rPr>
    </w:lvl>
  </w:abstractNum>
  <w:abstractNum w:abstractNumId="2">
    <w:nsid w:val="0A686870"/>
    <w:multiLevelType w:val="hybridMultilevel"/>
    <w:tmpl w:val="5A56EB96"/>
    <w:lvl w:ilvl="0" w:tplc="2848D72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6A220C"/>
    <w:multiLevelType w:val="hybridMultilevel"/>
    <w:tmpl w:val="DAF47F3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B864A5E"/>
    <w:multiLevelType w:val="hybridMultilevel"/>
    <w:tmpl w:val="16C4B518"/>
    <w:lvl w:ilvl="0" w:tplc="6E8EA40E">
      <w:start w:val="1"/>
      <w:numFmt w:val="decimal"/>
      <w:lvlText w:val="%1."/>
      <w:lvlJc w:val="left"/>
      <w:pPr>
        <w:ind w:left="118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4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0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  <w:rPr>
        <w:rFonts w:cs="Times New Roman"/>
      </w:rPr>
    </w:lvl>
  </w:abstractNum>
  <w:abstractNum w:abstractNumId="5">
    <w:nsid w:val="0DC57CEE"/>
    <w:multiLevelType w:val="singleLevel"/>
    <w:tmpl w:val="09EE4630"/>
    <w:lvl w:ilvl="0">
      <w:start w:val="1"/>
      <w:numFmt w:val="chosu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">
    <w:nsid w:val="13640D49"/>
    <w:multiLevelType w:val="hybridMultilevel"/>
    <w:tmpl w:val="9536A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DC4381"/>
    <w:multiLevelType w:val="hybridMultilevel"/>
    <w:tmpl w:val="09429640"/>
    <w:lvl w:ilvl="0" w:tplc="0409000F">
      <w:start w:val="1"/>
      <w:numFmt w:val="decimal"/>
      <w:lvlText w:val="%1."/>
      <w:lvlJc w:val="left"/>
      <w:pPr>
        <w:tabs>
          <w:tab w:val="num" w:pos="2430"/>
        </w:tabs>
        <w:ind w:left="243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150"/>
        </w:tabs>
        <w:ind w:left="31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870"/>
        </w:tabs>
        <w:ind w:left="38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4590"/>
        </w:tabs>
        <w:ind w:left="45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310"/>
        </w:tabs>
        <w:ind w:left="53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6030"/>
        </w:tabs>
        <w:ind w:left="60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750"/>
        </w:tabs>
        <w:ind w:left="67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7470"/>
        </w:tabs>
        <w:ind w:left="74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8190"/>
        </w:tabs>
        <w:ind w:left="8190" w:hanging="180"/>
      </w:pPr>
      <w:rPr>
        <w:rFonts w:cs="Times New Roman"/>
      </w:rPr>
    </w:lvl>
  </w:abstractNum>
  <w:abstractNum w:abstractNumId="8">
    <w:nsid w:val="16BB29FA"/>
    <w:multiLevelType w:val="hybridMultilevel"/>
    <w:tmpl w:val="EB1C44C8"/>
    <w:lvl w:ilvl="0" w:tplc="7D20D6D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>
    <w:nsid w:val="17974268"/>
    <w:multiLevelType w:val="hybridMultilevel"/>
    <w:tmpl w:val="AF8E6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123757"/>
    <w:multiLevelType w:val="hybridMultilevel"/>
    <w:tmpl w:val="4E0A3DF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1C257AAF"/>
    <w:multiLevelType w:val="hybridMultilevel"/>
    <w:tmpl w:val="B1360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BC749A"/>
    <w:multiLevelType w:val="hybridMultilevel"/>
    <w:tmpl w:val="36608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9420E5"/>
    <w:multiLevelType w:val="hybridMultilevel"/>
    <w:tmpl w:val="6CA0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A62604"/>
    <w:multiLevelType w:val="hybridMultilevel"/>
    <w:tmpl w:val="3BB6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C30DA5"/>
    <w:multiLevelType w:val="hybridMultilevel"/>
    <w:tmpl w:val="3078C0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DDC1855"/>
    <w:multiLevelType w:val="hybridMultilevel"/>
    <w:tmpl w:val="7958B6E4"/>
    <w:lvl w:ilvl="0" w:tplc="7D20D6D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>
    <w:nsid w:val="324951F7"/>
    <w:multiLevelType w:val="hybridMultilevel"/>
    <w:tmpl w:val="383CD26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3614565D"/>
    <w:multiLevelType w:val="hybridMultilevel"/>
    <w:tmpl w:val="0A92EB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AC5595"/>
    <w:multiLevelType w:val="hybridMultilevel"/>
    <w:tmpl w:val="F74228FC"/>
    <w:lvl w:ilvl="0" w:tplc="F982803C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7885F35"/>
    <w:multiLevelType w:val="hybridMultilevel"/>
    <w:tmpl w:val="62A86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4370FB"/>
    <w:multiLevelType w:val="hybridMultilevel"/>
    <w:tmpl w:val="17FC9E5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48CD28AE"/>
    <w:multiLevelType w:val="hybridMultilevel"/>
    <w:tmpl w:val="95845D2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DD76918"/>
    <w:multiLevelType w:val="hybridMultilevel"/>
    <w:tmpl w:val="F0A4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D77AF0"/>
    <w:multiLevelType w:val="hybridMultilevel"/>
    <w:tmpl w:val="97483962"/>
    <w:lvl w:ilvl="0" w:tplc="89F889D8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232083D"/>
    <w:multiLevelType w:val="hybridMultilevel"/>
    <w:tmpl w:val="688072FE"/>
    <w:lvl w:ilvl="0" w:tplc="4E4E5D52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530529C9"/>
    <w:multiLevelType w:val="hybridMultilevel"/>
    <w:tmpl w:val="EF46FC8E"/>
    <w:lvl w:ilvl="0" w:tplc="7D20D6D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551547CF"/>
    <w:multiLevelType w:val="hybridMultilevel"/>
    <w:tmpl w:val="01CEBA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9706E82"/>
    <w:multiLevelType w:val="hybridMultilevel"/>
    <w:tmpl w:val="A2D08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BD282A"/>
    <w:multiLevelType w:val="hybridMultilevel"/>
    <w:tmpl w:val="2FBE0F4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65CE55D4"/>
    <w:multiLevelType w:val="hybridMultilevel"/>
    <w:tmpl w:val="39783D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5F66A55"/>
    <w:multiLevelType w:val="hybridMultilevel"/>
    <w:tmpl w:val="0194DAE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77845C7D"/>
    <w:multiLevelType w:val="hybridMultilevel"/>
    <w:tmpl w:val="33D609B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7DAC14FD"/>
    <w:multiLevelType w:val="hybridMultilevel"/>
    <w:tmpl w:val="EB1C44C8"/>
    <w:lvl w:ilvl="0" w:tplc="7D20D6D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5"/>
  </w:num>
  <w:num w:numId="2">
    <w:abstractNumId w:val="3"/>
  </w:num>
  <w:num w:numId="3">
    <w:abstractNumId w:val="15"/>
  </w:num>
  <w:num w:numId="4">
    <w:abstractNumId w:val="0"/>
  </w:num>
  <w:num w:numId="5">
    <w:abstractNumId w:val="14"/>
  </w:num>
  <w:num w:numId="6">
    <w:abstractNumId w:val="21"/>
  </w:num>
  <w:num w:numId="7">
    <w:abstractNumId w:val="2"/>
  </w:num>
  <w:num w:numId="8">
    <w:abstractNumId w:val="19"/>
  </w:num>
  <w:num w:numId="9">
    <w:abstractNumId w:val="24"/>
  </w:num>
  <w:num w:numId="10">
    <w:abstractNumId w:val="28"/>
  </w:num>
  <w:num w:numId="11">
    <w:abstractNumId w:val="12"/>
  </w:num>
  <w:num w:numId="12">
    <w:abstractNumId w:val="9"/>
  </w:num>
  <w:num w:numId="13">
    <w:abstractNumId w:val="11"/>
  </w:num>
  <w:num w:numId="14">
    <w:abstractNumId w:val="22"/>
  </w:num>
  <w:num w:numId="15">
    <w:abstractNumId w:val="4"/>
  </w:num>
  <w:num w:numId="16">
    <w:abstractNumId w:val="20"/>
  </w:num>
  <w:num w:numId="17">
    <w:abstractNumId w:val="13"/>
  </w:num>
  <w:num w:numId="18">
    <w:abstractNumId w:val="1"/>
  </w:num>
  <w:num w:numId="19">
    <w:abstractNumId w:val="7"/>
  </w:num>
  <w:num w:numId="20">
    <w:abstractNumId w:val="29"/>
  </w:num>
  <w:num w:numId="21">
    <w:abstractNumId w:val="26"/>
  </w:num>
  <w:num w:numId="22">
    <w:abstractNumId w:val="16"/>
  </w:num>
  <w:num w:numId="23">
    <w:abstractNumId w:val="33"/>
  </w:num>
  <w:num w:numId="24">
    <w:abstractNumId w:val="8"/>
  </w:num>
  <w:num w:numId="25">
    <w:abstractNumId w:val="31"/>
  </w:num>
  <w:num w:numId="26">
    <w:abstractNumId w:val="10"/>
  </w:num>
  <w:num w:numId="27">
    <w:abstractNumId w:val="25"/>
  </w:num>
  <w:num w:numId="28">
    <w:abstractNumId w:val="6"/>
  </w:num>
  <w:num w:numId="29">
    <w:abstractNumId w:val="23"/>
  </w:num>
  <w:num w:numId="30">
    <w:abstractNumId w:val="27"/>
  </w:num>
  <w:num w:numId="31">
    <w:abstractNumId w:val="17"/>
  </w:num>
  <w:num w:numId="32">
    <w:abstractNumId w:val="30"/>
  </w:num>
  <w:num w:numId="33">
    <w:abstractNumId w:val="18"/>
  </w:num>
  <w:num w:numId="34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6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numFmt w:val="lowerLetter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92C3A"/>
    <w:rsid w:val="00004C11"/>
    <w:rsid w:val="000063EB"/>
    <w:rsid w:val="00012C34"/>
    <w:rsid w:val="000179A9"/>
    <w:rsid w:val="00033FDE"/>
    <w:rsid w:val="00043D5C"/>
    <w:rsid w:val="000663ED"/>
    <w:rsid w:val="000673EC"/>
    <w:rsid w:val="00070BA1"/>
    <w:rsid w:val="000716B3"/>
    <w:rsid w:val="00085214"/>
    <w:rsid w:val="00087E7B"/>
    <w:rsid w:val="00092C3A"/>
    <w:rsid w:val="00094E47"/>
    <w:rsid w:val="00096D75"/>
    <w:rsid w:val="000A0D72"/>
    <w:rsid w:val="000A7AE2"/>
    <w:rsid w:val="000D437E"/>
    <w:rsid w:val="000E34F6"/>
    <w:rsid w:val="000F5C2C"/>
    <w:rsid w:val="000F67F8"/>
    <w:rsid w:val="001015DA"/>
    <w:rsid w:val="00103916"/>
    <w:rsid w:val="00116DDC"/>
    <w:rsid w:val="00120EB0"/>
    <w:rsid w:val="0012222B"/>
    <w:rsid w:val="0012397E"/>
    <w:rsid w:val="001353F7"/>
    <w:rsid w:val="00141DD9"/>
    <w:rsid w:val="001449C2"/>
    <w:rsid w:val="00152798"/>
    <w:rsid w:val="00155739"/>
    <w:rsid w:val="0016005B"/>
    <w:rsid w:val="00170840"/>
    <w:rsid w:val="00171F6D"/>
    <w:rsid w:val="001759C5"/>
    <w:rsid w:val="001A7328"/>
    <w:rsid w:val="001B29B5"/>
    <w:rsid w:val="001C1AFC"/>
    <w:rsid w:val="001C26B0"/>
    <w:rsid w:val="001C40BD"/>
    <w:rsid w:val="001C726E"/>
    <w:rsid w:val="001F7FEA"/>
    <w:rsid w:val="00221842"/>
    <w:rsid w:val="00233B37"/>
    <w:rsid w:val="00234A29"/>
    <w:rsid w:val="00236324"/>
    <w:rsid w:val="00242BF0"/>
    <w:rsid w:val="0025257F"/>
    <w:rsid w:val="00257642"/>
    <w:rsid w:val="00261BDE"/>
    <w:rsid w:val="00261DB3"/>
    <w:rsid w:val="0026276A"/>
    <w:rsid w:val="00276990"/>
    <w:rsid w:val="00277050"/>
    <w:rsid w:val="00284C9F"/>
    <w:rsid w:val="002A2510"/>
    <w:rsid w:val="002A36B9"/>
    <w:rsid w:val="002A6332"/>
    <w:rsid w:val="002A6D14"/>
    <w:rsid w:val="002E2ED8"/>
    <w:rsid w:val="002F2F4F"/>
    <w:rsid w:val="00303793"/>
    <w:rsid w:val="00314548"/>
    <w:rsid w:val="00322523"/>
    <w:rsid w:val="0032637B"/>
    <w:rsid w:val="003327BF"/>
    <w:rsid w:val="00336FFA"/>
    <w:rsid w:val="00342E84"/>
    <w:rsid w:val="00347861"/>
    <w:rsid w:val="00351D02"/>
    <w:rsid w:val="003640A8"/>
    <w:rsid w:val="00373240"/>
    <w:rsid w:val="0037404F"/>
    <w:rsid w:val="00381691"/>
    <w:rsid w:val="00382EF6"/>
    <w:rsid w:val="0039422A"/>
    <w:rsid w:val="003A6027"/>
    <w:rsid w:val="003B7021"/>
    <w:rsid w:val="003B7850"/>
    <w:rsid w:val="003D1ED5"/>
    <w:rsid w:val="003D5EB4"/>
    <w:rsid w:val="003D6709"/>
    <w:rsid w:val="003E2B08"/>
    <w:rsid w:val="003E74F8"/>
    <w:rsid w:val="003F0A62"/>
    <w:rsid w:val="00401FD8"/>
    <w:rsid w:val="0040332C"/>
    <w:rsid w:val="004041F1"/>
    <w:rsid w:val="00406F07"/>
    <w:rsid w:val="00411209"/>
    <w:rsid w:val="004467D4"/>
    <w:rsid w:val="00454CB6"/>
    <w:rsid w:val="00481BC5"/>
    <w:rsid w:val="0048457B"/>
    <w:rsid w:val="004A46CE"/>
    <w:rsid w:val="004B607D"/>
    <w:rsid w:val="004D1A3F"/>
    <w:rsid w:val="004D585F"/>
    <w:rsid w:val="004E4321"/>
    <w:rsid w:val="004F0013"/>
    <w:rsid w:val="004F0F25"/>
    <w:rsid w:val="004F6644"/>
    <w:rsid w:val="00520AAE"/>
    <w:rsid w:val="005267DA"/>
    <w:rsid w:val="00561E54"/>
    <w:rsid w:val="00565856"/>
    <w:rsid w:val="00565D11"/>
    <w:rsid w:val="00582D85"/>
    <w:rsid w:val="00590078"/>
    <w:rsid w:val="00590CF3"/>
    <w:rsid w:val="00593A74"/>
    <w:rsid w:val="005A1605"/>
    <w:rsid w:val="005C02B4"/>
    <w:rsid w:val="005D443F"/>
    <w:rsid w:val="005F14B6"/>
    <w:rsid w:val="005F38C9"/>
    <w:rsid w:val="00605FE5"/>
    <w:rsid w:val="006112F1"/>
    <w:rsid w:val="006222FC"/>
    <w:rsid w:val="00634511"/>
    <w:rsid w:val="00645721"/>
    <w:rsid w:val="00652801"/>
    <w:rsid w:val="00661480"/>
    <w:rsid w:val="0066557B"/>
    <w:rsid w:val="006735AF"/>
    <w:rsid w:val="0067646F"/>
    <w:rsid w:val="00677A96"/>
    <w:rsid w:val="0068600C"/>
    <w:rsid w:val="006877A1"/>
    <w:rsid w:val="006912C8"/>
    <w:rsid w:val="006A4997"/>
    <w:rsid w:val="006B0339"/>
    <w:rsid w:val="006B13D9"/>
    <w:rsid w:val="006B2A3C"/>
    <w:rsid w:val="006C6FBB"/>
    <w:rsid w:val="006D562C"/>
    <w:rsid w:val="006E4B88"/>
    <w:rsid w:val="006F0C11"/>
    <w:rsid w:val="006F3BA5"/>
    <w:rsid w:val="007048F0"/>
    <w:rsid w:val="00705D12"/>
    <w:rsid w:val="00706FB5"/>
    <w:rsid w:val="00727AC9"/>
    <w:rsid w:val="0073323F"/>
    <w:rsid w:val="00747955"/>
    <w:rsid w:val="00750679"/>
    <w:rsid w:val="00752ED0"/>
    <w:rsid w:val="00762C09"/>
    <w:rsid w:val="00782163"/>
    <w:rsid w:val="00790C7B"/>
    <w:rsid w:val="00796D17"/>
    <w:rsid w:val="007B127D"/>
    <w:rsid w:val="007B3ECC"/>
    <w:rsid w:val="007B67EA"/>
    <w:rsid w:val="007B7917"/>
    <w:rsid w:val="007D034F"/>
    <w:rsid w:val="007D5116"/>
    <w:rsid w:val="007D7612"/>
    <w:rsid w:val="007E31B1"/>
    <w:rsid w:val="007F0005"/>
    <w:rsid w:val="007F552E"/>
    <w:rsid w:val="007F73C3"/>
    <w:rsid w:val="00811314"/>
    <w:rsid w:val="00821942"/>
    <w:rsid w:val="00834691"/>
    <w:rsid w:val="00834C2F"/>
    <w:rsid w:val="0083640A"/>
    <w:rsid w:val="00844756"/>
    <w:rsid w:val="008448F7"/>
    <w:rsid w:val="008511D0"/>
    <w:rsid w:val="00851996"/>
    <w:rsid w:val="0086348A"/>
    <w:rsid w:val="00881E9C"/>
    <w:rsid w:val="0089753F"/>
    <w:rsid w:val="008A616F"/>
    <w:rsid w:val="008B68BB"/>
    <w:rsid w:val="008E1558"/>
    <w:rsid w:val="008F6032"/>
    <w:rsid w:val="00905D84"/>
    <w:rsid w:val="0091055D"/>
    <w:rsid w:val="009108CA"/>
    <w:rsid w:val="00913728"/>
    <w:rsid w:val="009138F0"/>
    <w:rsid w:val="00914E7B"/>
    <w:rsid w:val="00934C50"/>
    <w:rsid w:val="00944CFC"/>
    <w:rsid w:val="009450D3"/>
    <w:rsid w:val="00945500"/>
    <w:rsid w:val="00957B93"/>
    <w:rsid w:val="00973506"/>
    <w:rsid w:val="00975496"/>
    <w:rsid w:val="0098014A"/>
    <w:rsid w:val="00985C99"/>
    <w:rsid w:val="00992F8E"/>
    <w:rsid w:val="00995D6F"/>
    <w:rsid w:val="00997722"/>
    <w:rsid w:val="00997F6F"/>
    <w:rsid w:val="009A520F"/>
    <w:rsid w:val="009B7DCF"/>
    <w:rsid w:val="009C0044"/>
    <w:rsid w:val="009F3CE7"/>
    <w:rsid w:val="00A017ED"/>
    <w:rsid w:val="00A05B43"/>
    <w:rsid w:val="00A07D7E"/>
    <w:rsid w:val="00A116D9"/>
    <w:rsid w:val="00A16C2E"/>
    <w:rsid w:val="00A17B30"/>
    <w:rsid w:val="00A31ABB"/>
    <w:rsid w:val="00A34731"/>
    <w:rsid w:val="00A35577"/>
    <w:rsid w:val="00A44F25"/>
    <w:rsid w:val="00A45EA7"/>
    <w:rsid w:val="00A5363B"/>
    <w:rsid w:val="00A64B34"/>
    <w:rsid w:val="00A851D5"/>
    <w:rsid w:val="00A87114"/>
    <w:rsid w:val="00AA13BE"/>
    <w:rsid w:val="00AB35A1"/>
    <w:rsid w:val="00AB3888"/>
    <w:rsid w:val="00AD1221"/>
    <w:rsid w:val="00AE72FA"/>
    <w:rsid w:val="00B00E49"/>
    <w:rsid w:val="00B00EB1"/>
    <w:rsid w:val="00B4685B"/>
    <w:rsid w:val="00B52BA7"/>
    <w:rsid w:val="00B66847"/>
    <w:rsid w:val="00B70E9C"/>
    <w:rsid w:val="00B719F3"/>
    <w:rsid w:val="00B72CF0"/>
    <w:rsid w:val="00B74D6E"/>
    <w:rsid w:val="00B83A92"/>
    <w:rsid w:val="00BA294E"/>
    <w:rsid w:val="00BA53E3"/>
    <w:rsid w:val="00BA6263"/>
    <w:rsid w:val="00BB03E5"/>
    <w:rsid w:val="00BB3170"/>
    <w:rsid w:val="00BD3F74"/>
    <w:rsid w:val="00BD4E6E"/>
    <w:rsid w:val="00BE4262"/>
    <w:rsid w:val="00BE5DDF"/>
    <w:rsid w:val="00BE6383"/>
    <w:rsid w:val="00BF7F02"/>
    <w:rsid w:val="00C129EC"/>
    <w:rsid w:val="00C22690"/>
    <w:rsid w:val="00C44003"/>
    <w:rsid w:val="00C45270"/>
    <w:rsid w:val="00C52A26"/>
    <w:rsid w:val="00C64B3D"/>
    <w:rsid w:val="00C73E79"/>
    <w:rsid w:val="00C8220A"/>
    <w:rsid w:val="00C86729"/>
    <w:rsid w:val="00C920FE"/>
    <w:rsid w:val="00C934D8"/>
    <w:rsid w:val="00CA510B"/>
    <w:rsid w:val="00CB12FB"/>
    <w:rsid w:val="00CB410A"/>
    <w:rsid w:val="00CF17EF"/>
    <w:rsid w:val="00D0349C"/>
    <w:rsid w:val="00D075E3"/>
    <w:rsid w:val="00D46E3D"/>
    <w:rsid w:val="00D5556B"/>
    <w:rsid w:val="00D566B8"/>
    <w:rsid w:val="00D56F90"/>
    <w:rsid w:val="00D6628F"/>
    <w:rsid w:val="00D7532E"/>
    <w:rsid w:val="00D82BF8"/>
    <w:rsid w:val="00D83787"/>
    <w:rsid w:val="00DA5376"/>
    <w:rsid w:val="00DA7BBD"/>
    <w:rsid w:val="00DB477E"/>
    <w:rsid w:val="00DB509D"/>
    <w:rsid w:val="00DB52A7"/>
    <w:rsid w:val="00DB7ABA"/>
    <w:rsid w:val="00DD1FC8"/>
    <w:rsid w:val="00DD45FD"/>
    <w:rsid w:val="00DE5504"/>
    <w:rsid w:val="00DE6EC4"/>
    <w:rsid w:val="00DF6B43"/>
    <w:rsid w:val="00DF76D0"/>
    <w:rsid w:val="00E136AA"/>
    <w:rsid w:val="00E22828"/>
    <w:rsid w:val="00E230F5"/>
    <w:rsid w:val="00E414C2"/>
    <w:rsid w:val="00E45B3F"/>
    <w:rsid w:val="00E51B74"/>
    <w:rsid w:val="00E63E52"/>
    <w:rsid w:val="00E84049"/>
    <w:rsid w:val="00EC2123"/>
    <w:rsid w:val="00EC299F"/>
    <w:rsid w:val="00ED29D9"/>
    <w:rsid w:val="00EF76ED"/>
    <w:rsid w:val="00F33AED"/>
    <w:rsid w:val="00F3463B"/>
    <w:rsid w:val="00F40D98"/>
    <w:rsid w:val="00F41D17"/>
    <w:rsid w:val="00F43E8E"/>
    <w:rsid w:val="00F46C4B"/>
    <w:rsid w:val="00F476C6"/>
    <w:rsid w:val="00F552E3"/>
    <w:rsid w:val="00F6669C"/>
    <w:rsid w:val="00F771F8"/>
    <w:rsid w:val="00FC47E5"/>
    <w:rsid w:val="00FE2DA9"/>
    <w:rsid w:val="00FF3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martTagType w:namespaceuri="urn:schemas-microsoft-com:office:smarttags" w:name="City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iriam"/>
        <w:sz w:val="22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114"/>
    <w:pPr>
      <w:bidi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87114"/>
    <w:pPr>
      <w:keepNext/>
      <w:ind w:right="-993"/>
      <w:outlineLvl w:val="1"/>
    </w:pPr>
    <w:rPr>
      <w:rFonts w:cs="David Transparent"/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B3ECC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7B3ECC"/>
    <w:rPr>
      <w:rFonts w:ascii="Cambria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rsid w:val="00A8711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5764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A8711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A87114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A87114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590C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</w:rPr>
  </w:style>
  <w:style w:type="paragraph" w:styleId="ListParagraph">
    <w:name w:val="List Paragraph"/>
    <w:basedOn w:val="Normal"/>
    <w:uiPriority w:val="99"/>
    <w:qFormat/>
    <w:rsid w:val="00BB03E5"/>
    <w:pPr>
      <w:ind w:left="720"/>
    </w:pPr>
  </w:style>
  <w:style w:type="paragraph" w:customStyle="1" w:styleId="TblTxt">
    <w:name w:val="Tbl Txt"/>
    <w:basedOn w:val="Normal"/>
    <w:uiPriority w:val="99"/>
    <w:rsid w:val="00992F8E"/>
    <w:pPr>
      <w:keepLines/>
      <w:widowControl w:val="0"/>
      <w:bidi w:val="0"/>
      <w:spacing w:before="40" w:after="40" w:line="360" w:lineRule="auto"/>
    </w:pPr>
    <w:rPr>
      <w:sz w:val="22"/>
      <w:szCs w:val="22"/>
      <w:lang w:eastAsia="he-IL"/>
    </w:rPr>
  </w:style>
  <w:style w:type="paragraph" w:styleId="BodyText">
    <w:name w:val="Body Text"/>
    <w:aliases w:val="GD,DNV-Body,Body Text French,Tempo Body Text,bt,body text,BODY TEXT,t,Tempo Body Text1,Tempo Body Text2,Tempo Body Text3,Tempo Body Text4,Tempo Body Text5,Tempo Body Text6,Tempo Body Text7,Tempo Body Text8,Tempo Body Text9"/>
    <w:basedOn w:val="Normal"/>
    <w:link w:val="BodyTextChar"/>
    <w:uiPriority w:val="99"/>
    <w:rsid w:val="007B3ECC"/>
    <w:pPr>
      <w:bidi w:val="0"/>
      <w:spacing w:after="120"/>
      <w:ind w:left="810"/>
    </w:pPr>
    <w:rPr>
      <w:rFonts w:ascii="Arial" w:hAnsi="Arial"/>
      <w:sz w:val="24"/>
      <w:szCs w:val="24"/>
      <w:lang w:eastAsia="he-IL"/>
    </w:rPr>
  </w:style>
  <w:style w:type="character" w:customStyle="1" w:styleId="BodyTextChar">
    <w:name w:val="Body Text Char"/>
    <w:aliases w:val="GD Char,DNV-Body Char,Body Text French Char,Tempo Body Text Char,bt Char,body text Char,BODY TEXT Char,t Char,Tempo Body Text1 Char,Tempo Body Text2 Char,Tempo Body Text3 Char,Tempo Body Text4 Char,Tempo Body Text5 Char"/>
    <w:basedOn w:val="DefaultParagraphFont"/>
    <w:link w:val="BodyText"/>
    <w:uiPriority w:val="99"/>
    <w:locked/>
    <w:rsid w:val="007B3ECC"/>
    <w:rPr>
      <w:rFonts w:ascii="Arial" w:hAnsi="Arial" w:cs="Times New Roman"/>
      <w:sz w:val="24"/>
      <w:szCs w:val="24"/>
      <w:lang w:eastAsia="he-IL" w:bidi="he-IL"/>
    </w:rPr>
  </w:style>
  <w:style w:type="paragraph" w:customStyle="1" w:styleId="BodyTable">
    <w:name w:val="Body Table"/>
    <w:basedOn w:val="BodyText"/>
    <w:uiPriority w:val="99"/>
    <w:rsid w:val="006B2A3C"/>
    <w:pPr>
      <w:spacing w:before="60" w:after="60"/>
      <w:ind w:left="0"/>
    </w:pPr>
    <w:rPr>
      <w:rFonts w:ascii="Times New Roman" w:hAnsi="Times New Roman"/>
      <w:lang w:val="en-ZA" w:eastAsia="en-US"/>
    </w:rPr>
  </w:style>
  <w:style w:type="table" w:styleId="TableGrid">
    <w:name w:val="Table Grid"/>
    <w:basedOn w:val="TableNormal"/>
    <w:uiPriority w:val="99"/>
    <w:rsid w:val="00FE2DA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2560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amicrowaves.co.il" TargetMode="External"/><Relationship Id="rId2" Type="http://schemas.openxmlformats.org/officeDocument/2006/relationships/oleObject" Target="embeddings/oleObject2.bin"/><Relationship Id="rId1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430</TotalTime>
  <Pages>10</Pages>
  <Words>1245</Words>
  <Characters>6226</Characters>
  <Application>Microsoft Office Outlook</Application>
  <DocSecurity>0</DocSecurity>
  <Lines>0</Lines>
  <Paragraphs>0</Paragraphs>
  <ScaleCrop>false</ScaleCrop>
  <Company>B.A MICROWAVES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הצעת מחיר</dc:title>
  <dc:subject/>
  <dc:creator>DOV</dc:creator>
  <cp:keywords/>
  <dc:description/>
  <cp:lastModifiedBy>Noam</cp:lastModifiedBy>
  <cp:revision>15</cp:revision>
  <cp:lastPrinted>2012-07-30T09:29:00Z</cp:lastPrinted>
  <dcterms:created xsi:type="dcterms:W3CDTF">2012-07-24T07:55:00Z</dcterms:created>
  <dcterms:modified xsi:type="dcterms:W3CDTF">2012-07-30T09:31:00Z</dcterms:modified>
</cp:coreProperties>
</file>